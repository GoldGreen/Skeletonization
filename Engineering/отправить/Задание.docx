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F574" w14:textId="77777777" w:rsidR="0026242E" w:rsidRPr="00362A95" w:rsidRDefault="0026242E" w:rsidP="0026242E">
      <w:pPr>
        <w:pStyle w:val="2"/>
        <w:spacing w:before="0" w:after="0"/>
        <w:jc w:val="center"/>
        <w:rPr>
          <w:rFonts w:ascii="Times New Roman" w:hAnsi="Times New Roman" w:cs="Times New Roman"/>
          <w:i w:val="0"/>
          <w:caps/>
        </w:rPr>
      </w:pPr>
      <w:r w:rsidRPr="00362A95">
        <w:rPr>
          <w:rFonts w:ascii="Times New Roman" w:hAnsi="Times New Roman" w:cs="Times New Roman"/>
          <w:i w:val="0"/>
          <w:caps/>
        </w:rPr>
        <w:t>ЗАДАНИЕ</w:t>
      </w:r>
    </w:p>
    <w:p w14:paraId="177B34E4" w14:textId="77777777" w:rsidR="0026242E" w:rsidRPr="00362A95" w:rsidRDefault="0026242E" w:rsidP="0026242E">
      <w:pPr>
        <w:rPr>
          <w:sz w:val="28"/>
          <w:szCs w:val="28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6204"/>
        <w:gridCol w:w="3366"/>
      </w:tblGrid>
      <w:tr w:rsidR="0026242E" w:rsidRPr="00807554" w14:paraId="35E8AEAE" w14:textId="77777777" w:rsidTr="00595441">
        <w:trPr>
          <w:jc w:val="center"/>
        </w:trPr>
        <w:tc>
          <w:tcPr>
            <w:tcW w:w="6204" w:type="dxa"/>
          </w:tcPr>
          <w:p w14:paraId="6CA8C8D2" w14:textId="77777777" w:rsidR="0026242E" w:rsidRPr="002F2193" w:rsidRDefault="0026242E" w:rsidP="00635480">
            <w:pPr>
              <w:jc w:val="both"/>
            </w:pPr>
            <w:r w:rsidRPr="00EB722D">
              <w:t>на выпускную квалификационную работу студента</w:t>
            </w:r>
          </w:p>
        </w:tc>
        <w:tc>
          <w:tcPr>
            <w:tcW w:w="3366" w:type="dxa"/>
          </w:tcPr>
          <w:p w14:paraId="222D10C2" w14:textId="77777777" w:rsidR="0026242E" w:rsidRPr="00807554" w:rsidRDefault="0026242E" w:rsidP="00635480">
            <w:pPr>
              <w:jc w:val="both"/>
            </w:pPr>
          </w:p>
        </w:tc>
      </w:tr>
      <w:tr w:rsidR="0026242E" w:rsidRPr="00807554" w14:paraId="2BF7ED5F" w14:textId="77777777" w:rsidTr="00595441">
        <w:trPr>
          <w:jc w:val="center"/>
        </w:trPr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A8218A3" w14:textId="45ADB1AD" w:rsidR="0026242E" w:rsidRPr="00807554" w:rsidRDefault="00002E15" w:rsidP="00333B1B">
            <w:pPr>
              <w:jc w:val="center"/>
            </w:pPr>
            <w:r>
              <w:t>Богданова Александра Павловича</w:t>
            </w:r>
          </w:p>
        </w:tc>
      </w:tr>
      <w:tr w:rsidR="0026242E" w:rsidRPr="00635480" w14:paraId="5B6186AB" w14:textId="77777777" w:rsidTr="00595441">
        <w:trPr>
          <w:jc w:val="center"/>
        </w:trPr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615A2C47" w14:textId="77777777" w:rsidR="0026242E" w:rsidRPr="00635480" w:rsidRDefault="00595441" w:rsidP="00595441">
            <w:pPr>
              <w:jc w:val="center"/>
              <w:rPr>
                <w:sz w:val="20"/>
                <w:szCs w:val="20"/>
              </w:rPr>
            </w:pPr>
            <w:r w:rsidRPr="00635480">
              <w:rPr>
                <w:sz w:val="20"/>
                <w:szCs w:val="20"/>
              </w:rPr>
              <w:t xml:space="preserve">фамилия, имя, отчество </w:t>
            </w:r>
          </w:p>
        </w:tc>
      </w:tr>
      <w:tr w:rsidR="0026242E" w:rsidRPr="00807554" w14:paraId="69E3A00B" w14:textId="77777777" w:rsidTr="00595441">
        <w:trPr>
          <w:jc w:val="center"/>
        </w:trPr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7783705" w14:textId="447309DB" w:rsidR="0026242E" w:rsidRPr="00807554" w:rsidRDefault="00333B1B" w:rsidP="00333B1B">
            <w:pPr>
              <w:jc w:val="center"/>
            </w:pPr>
            <w:r w:rsidRPr="00DD2A74">
              <w:t>09</w:t>
            </w:r>
            <w:r w:rsidRPr="00DD2A74">
              <w:rPr>
                <w:lang w:val="en-US"/>
              </w:rPr>
              <w:t>.</w:t>
            </w:r>
            <w:r w:rsidRPr="00DD2A74">
              <w:t>03</w:t>
            </w:r>
            <w:r w:rsidRPr="00DD2A74">
              <w:rPr>
                <w:lang w:val="en-US"/>
              </w:rPr>
              <w:t>.</w:t>
            </w:r>
            <w:r w:rsidRPr="00DD2A74">
              <w:t>04 Программная инженерия</w:t>
            </w:r>
          </w:p>
        </w:tc>
      </w:tr>
      <w:tr w:rsidR="0026242E" w:rsidRPr="00807554" w14:paraId="296B2C2A" w14:textId="77777777" w:rsidTr="00595441">
        <w:trPr>
          <w:jc w:val="center"/>
        </w:trPr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5C7FAF0B" w14:textId="77777777" w:rsidR="0026242E" w:rsidRPr="00635480" w:rsidRDefault="00595441" w:rsidP="00635480">
            <w:pPr>
              <w:jc w:val="center"/>
              <w:rPr>
                <w:sz w:val="20"/>
                <w:szCs w:val="20"/>
              </w:rPr>
            </w:pPr>
            <w:r w:rsidRPr="00635480">
              <w:rPr>
                <w:sz w:val="20"/>
                <w:szCs w:val="20"/>
              </w:rPr>
              <w:t>код и наименование направления подготовки (специальности)</w:t>
            </w:r>
          </w:p>
        </w:tc>
      </w:tr>
      <w:tr w:rsidR="0026242E" w:rsidRPr="00807554" w14:paraId="3C7023F1" w14:textId="77777777" w:rsidTr="00635480">
        <w:trPr>
          <w:jc w:val="center"/>
        </w:trPr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F8A01B5" w14:textId="77777777" w:rsidR="0026242E" w:rsidRPr="00807554" w:rsidRDefault="0026242E" w:rsidP="00635480">
            <w:pPr>
              <w:jc w:val="both"/>
            </w:pPr>
          </w:p>
        </w:tc>
      </w:tr>
    </w:tbl>
    <w:p w14:paraId="351FAE51" w14:textId="77777777" w:rsidR="0026242E" w:rsidRDefault="0026242E" w:rsidP="0026242E">
      <w:pPr>
        <w:jc w:val="center"/>
      </w:pPr>
    </w:p>
    <w:p w14:paraId="1B6F2422" w14:textId="77777777" w:rsidR="0026242E" w:rsidRDefault="0026242E" w:rsidP="0026242E">
      <w:pPr>
        <w:numPr>
          <w:ilvl w:val="0"/>
          <w:numId w:val="2"/>
        </w:numPr>
        <w:tabs>
          <w:tab w:val="clear" w:pos="1211"/>
        </w:tabs>
        <w:ind w:left="357" w:hanging="357"/>
        <w:jc w:val="both"/>
      </w:pPr>
      <w:r w:rsidRPr="00EB722D">
        <w:t>Тема работы: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26242E" w:rsidRPr="00807554" w14:paraId="0929735B" w14:textId="77777777" w:rsidTr="001A7FB8">
        <w:tc>
          <w:tcPr>
            <w:tcW w:w="9570" w:type="dxa"/>
            <w:tcBorders>
              <w:bottom w:val="single" w:sz="4" w:space="0" w:color="auto"/>
            </w:tcBorders>
          </w:tcPr>
          <w:p w14:paraId="11C9E380" w14:textId="7C67A901" w:rsidR="0026242E" w:rsidRPr="00CB5D98" w:rsidRDefault="00DF0DF1" w:rsidP="00635480">
            <w:pPr>
              <w:jc w:val="both"/>
            </w:pPr>
            <w:r w:rsidRPr="00DF0DF1">
              <w:t xml:space="preserve">Разработка программного обеспечения скелетизации изображений человека для контроля </w:t>
            </w:r>
          </w:p>
        </w:tc>
      </w:tr>
      <w:tr w:rsidR="0026242E" w:rsidRPr="00807554" w14:paraId="735394AC" w14:textId="77777777" w:rsidTr="001A7FB8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63B12F9" w14:textId="2FCB8892" w:rsidR="0026242E" w:rsidRPr="00807554" w:rsidRDefault="00DF0DF1" w:rsidP="00635480">
            <w:pPr>
              <w:jc w:val="both"/>
            </w:pPr>
            <w:r w:rsidRPr="00DF0DF1">
              <w:t>опасных действий</w:t>
            </w:r>
          </w:p>
        </w:tc>
      </w:tr>
      <w:tr w:rsidR="0026242E" w:rsidRPr="00807554" w14:paraId="674AAAAF" w14:textId="77777777" w:rsidTr="001A7FB8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687B8FDB" w14:textId="77777777" w:rsidR="0026242E" w:rsidRPr="00807554" w:rsidRDefault="0026242E" w:rsidP="00635480">
            <w:pPr>
              <w:jc w:val="both"/>
            </w:pPr>
          </w:p>
        </w:tc>
      </w:tr>
    </w:tbl>
    <w:p w14:paraId="3A9A5E17" w14:textId="77777777" w:rsidR="0026242E" w:rsidRPr="00EB722D" w:rsidRDefault="0026242E" w:rsidP="0026242E">
      <w:pPr>
        <w:jc w:val="both"/>
      </w:pPr>
      <w:r w:rsidRPr="00EB722D">
        <w:t xml:space="preserve">(утверждена приказом </w:t>
      </w:r>
      <w:r w:rsidR="00D41555">
        <w:t>ректора</w:t>
      </w:r>
      <w:r w:rsidRPr="00EB722D">
        <w:t xml:space="preserve"> от «____» _______________ № __________)</w:t>
      </w:r>
    </w:p>
    <w:p w14:paraId="4F187989" w14:textId="77777777" w:rsidR="0026242E" w:rsidRPr="00EB722D" w:rsidRDefault="0026242E" w:rsidP="0026242E">
      <w:pPr>
        <w:ind w:firstLine="851"/>
      </w:pPr>
    </w:p>
    <w:p w14:paraId="78FB6D29" w14:textId="77777777" w:rsidR="0026242E" w:rsidRDefault="0026242E" w:rsidP="0026242E">
      <w:pPr>
        <w:numPr>
          <w:ilvl w:val="0"/>
          <w:numId w:val="2"/>
        </w:numPr>
        <w:tabs>
          <w:tab w:val="clear" w:pos="1211"/>
        </w:tabs>
        <w:ind w:left="357" w:hanging="357"/>
      </w:pPr>
      <w:r w:rsidRPr="00EB722D">
        <w:t>Срок сда</w:t>
      </w:r>
      <w:r>
        <w:t>чи студентом законченной работы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26242E" w:rsidRPr="00807554" w14:paraId="354B3A86" w14:textId="77777777" w:rsidTr="00635480">
        <w:tc>
          <w:tcPr>
            <w:tcW w:w="9853" w:type="dxa"/>
            <w:tcBorders>
              <w:bottom w:val="single" w:sz="4" w:space="0" w:color="auto"/>
            </w:tcBorders>
          </w:tcPr>
          <w:p w14:paraId="6097A96A" w14:textId="6E38F70C" w:rsidR="0026242E" w:rsidRPr="00807554" w:rsidRDefault="00A02A1E" w:rsidP="00635480">
            <w:pPr>
              <w:jc w:val="both"/>
            </w:pPr>
            <w:r>
              <w:t>14 июня 2022 года</w:t>
            </w:r>
          </w:p>
        </w:tc>
      </w:tr>
    </w:tbl>
    <w:p w14:paraId="2210F98D" w14:textId="77777777" w:rsidR="0026242E" w:rsidRPr="00EB722D" w:rsidRDefault="0026242E" w:rsidP="0026242E"/>
    <w:p w14:paraId="00426C05" w14:textId="77777777" w:rsidR="0026242E" w:rsidRDefault="0026242E" w:rsidP="0026242E">
      <w:pPr>
        <w:numPr>
          <w:ilvl w:val="0"/>
          <w:numId w:val="2"/>
        </w:numPr>
        <w:tabs>
          <w:tab w:val="clear" w:pos="1211"/>
        </w:tabs>
        <w:ind w:left="357" w:hanging="357"/>
      </w:pPr>
      <w:r w:rsidRPr="00EB722D">
        <w:t>Исходные данные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0"/>
      </w:tblGrid>
      <w:tr w:rsidR="0026242E" w:rsidRPr="00807554" w14:paraId="3FD00358" w14:textId="77777777" w:rsidTr="001A7FB8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F36AE79" w14:textId="33A1BDD0" w:rsidR="0026242E" w:rsidRPr="00CF710A" w:rsidRDefault="00CF710A" w:rsidP="00635480">
            <w:pPr>
              <w:jc w:val="both"/>
            </w:pPr>
            <w:r>
              <w:t>Получены в ходе прохождения производственной</w:t>
            </w:r>
            <w:r w:rsidRPr="00CF710A">
              <w:t>:</w:t>
            </w:r>
            <w:r>
              <w:t xml:space="preserve"> преддипломной практики</w:t>
            </w:r>
          </w:p>
        </w:tc>
      </w:tr>
      <w:tr w:rsidR="0026242E" w:rsidRPr="00807554" w14:paraId="37E1FD0E" w14:textId="77777777" w:rsidTr="001A7FB8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2A1D0F55" w14:textId="77777777" w:rsidR="0026242E" w:rsidRPr="00807554" w:rsidRDefault="0026242E" w:rsidP="00635480">
            <w:pPr>
              <w:jc w:val="both"/>
            </w:pPr>
          </w:p>
        </w:tc>
      </w:tr>
      <w:tr w:rsidR="0026242E" w:rsidRPr="00807554" w14:paraId="3EA88BC3" w14:textId="77777777" w:rsidTr="001A7F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89C71E" w14:textId="77777777" w:rsidR="0026242E" w:rsidRPr="00807554" w:rsidRDefault="0026242E" w:rsidP="00635480">
            <w:pPr>
              <w:jc w:val="both"/>
            </w:pPr>
          </w:p>
        </w:tc>
      </w:tr>
    </w:tbl>
    <w:p w14:paraId="630684B7" w14:textId="77777777" w:rsidR="0026242E" w:rsidRPr="00EB722D" w:rsidRDefault="0026242E" w:rsidP="0026242E"/>
    <w:p w14:paraId="0C1E4842" w14:textId="77777777" w:rsidR="0026242E" w:rsidRPr="00EB722D" w:rsidRDefault="0026242E" w:rsidP="0026242E">
      <w:pPr>
        <w:numPr>
          <w:ilvl w:val="0"/>
          <w:numId w:val="2"/>
        </w:numPr>
        <w:tabs>
          <w:tab w:val="clear" w:pos="1211"/>
        </w:tabs>
        <w:ind w:left="357" w:hanging="357"/>
        <w:jc w:val="both"/>
      </w:pPr>
      <w:r w:rsidRPr="00EB722D">
        <w:t>Содержание расчетно-пояснительной записки (перечень в</w:t>
      </w:r>
      <w:r>
        <w:t>опросов, подлежащих разработке)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3"/>
        <w:gridCol w:w="6080"/>
        <w:gridCol w:w="1335"/>
        <w:gridCol w:w="1631"/>
      </w:tblGrid>
      <w:tr w:rsidR="0026242E" w:rsidRPr="00EB722D" w14:paraId="22956FBE" w14:textId="77777777" w:rsidTr="00FE0A7C">
        <w:trPr>
          <w:jc w:val="center"/>
        </w:trPr>
        <w:tc>
          <w:tcPr>
            <w:tcW w:w="593" w:type="dxa"/>
            <w:vMerge w:val="restart"/>
          </w:tcPr>
          <w:p w14:paraId="00C6D569" w14:textId="77777777" w:rsidR="0026242E" w:rsidRPr="00EB722D" w:rsidRDefault="0026242E" w:rsidP="0026242E">
            <w:pPr>
              <w:jc w:val="center"/>
            </w:pPr>
            <w:r w:rsidRPr="00EB722D">
              <w:t>№</w:t>
            </w:r>
          </w:p>
        </w:tc>
        <w:tc>
          <w:tcPr>
            <w:tcW w:w="6080" w:type="dxa"/>
            <w:vMerge w:val="restart"/>
          </w:tcPr>
          <w:p w14:paraId="66F5D0EB" w14:textId="77777777" w:rsidR="0026242E" w:rsidRPr="00EB722D" w:rsidRDefault="0026242E" w:rsidP="0026242E">
            <w:pPr>
              <w:jc w:val="center"/>
            </w:pPr>
            <w:r w:rsidRPr="00EB722D">
              <w:t>Наименование раздела</w:t>
            </w:r>
          </w:p>
        </w:tc>
        <w:tc>
          <w:tcPr>
            <w:tcW w:w="2966" w:type="dxa"/>
            <w:gridSpan w:val="2"/>
          </w:tcPr>
          <w:p w14:paraId="7F5CB4EA" w14:textId="77777777" w:rsidR="0026242E" w:rsidRPr="00EB722D" w:rsidRDefault="0026242E" w:rsidP="0026242E">
            <w:pPr>
              <w:jc w:val="center"/>
            </w:pPr>
            <w:r w:rsidRPr="00EB722D">
              <w:t>Срок выполнения</w:t>
            </w:r>
          </w:p>
        </w:tc>
      </w:tr>
      <w:tr w:rsidR="0026242E" w:rsidRPr="00EB722D" w14:paraId="6C99BA90" w14:textId="77777777" w:rsidTr="00FE0A7C">
        <w:trPr>
          <w:jc w:val="center"/>
        </w:trPr>
        <w:tc>
          <w:tcPr>
            <w:tcW w:w="593" w:type="dxa"/>
            <w:vMerge/>
          </w:tcPr>
          <w:p w14:paraId="59EC93E1" w14:textId="77777777" w:rsidR="0026242E" w:rsidRPr="00EB722D" w:rsidRDefault="0026242E" w:rsidP="0026242E">
            <w:pPr>
              <w:jc w:val="center"/>
            </w:pPr>
          </w:p>
        </w:tc>
        <w:tc>
          <w:tcPr>
            <w:tcW w:w="6080" w:type="dxa"/>
            <w:vMerge/>
          </w:tcPr>
          <w:p w14:paraId="63F1FFFE" w14:textId="77777777" w:rsidR="0026242E" w:rsidRPr="00EB722D" w:rsidRDefault="0026242E" w:rsidP="0026242E">
            <w:pPr>
              <w:jc w:val="center"/>
            </w:pPr>
          </w:p>
        </w:tc>
        <w:tc>
          <w:tcPr>
            <w:tcW w:w="1335" w:type="dxa"/>
          </w:tcPr>
          <w:p w14:paraId="55F6AAA2" w14:textId="77777777" w:rsidR="0026242E" w:rsidRPr="00EB722D" w:rsidRDefault="0026242E" w:rsidP="0026242E">
            <w:pPr>
              <w:jc w:val="center"/>
            </w:pPr>
            <w:r w:rsidRPr="00EB722D">
              <w:t>По плану</w:t>
            </w:r>
          </w:p>
        </w:tc>
        <w:tc>
          <w:tcPr>
            <w:tcW w:w="1631" w:type="dxa"/>
          </w:tcPr>
          <w:p w14:paraId="72FCF040" w14:textId="77777777" w:rsidR="0026242E" w:rsidRPr="00EB722D" w:rsidRDefault="0026242E" w:rsidP="0026242E">
            <w:pPr>
              <w:jc w:val="center"/>
            </w:pPr>
            <w:r w:rsidRPr="00EB722D">
              <w:t xml:space="preserve">Фактически </w:t>
            </w:r>
          </w:p>
        </w:tc>
      </w:tr>
      <w:tr w:rsidR="007E250C" w:rsidRPr="00EB722D" w14:paraId="1EA21AA2" w14:textId="77777777" w:rsidTr="00FE0A7C">
        <w:trPr>
          <w:jc w:val="center"/>
        </w:trPr>
        <w:tc>
          <w:tcPr>
            <w:tcW w:w="593" w:type="dxa"/>
          </w:tcPr>
          <w:p w14:paraId="653FC248" w14:textId="6F863BE3" w:rsidR="007E250C" w:rsidRPr="00EB722D" w:rsidRDefault="007E250C" w:rsidP="007E250C">
            <w:pPr>
              <w:jc w:val="center"/>
            </w:pPr>
            <w:r>
              <w:t>1</w:t>
            </w:r>
          </w:p>
        </w:tc>
        <w:tc>
          <w:tcPr>
            <w:tcW w:w="6080" w:type="dxa"/>
          </w:tcPr>
          <w:p w14:paraId="5A0D2A35" w14:textId="0BE3839F" w:rsidR="007E250C" w:rsidRPr="00EB722D" w:rsidRDefault="007E250C" w:rsidP="007E250C">
            <w:r w:rsidRPr="00002E15">
              <w:t>Разработка технического задания</w:t>
            </w:r>
          </w:p>
        </w:tc>
        <w:tc>
          <w:tcPr>
            <w:tcW w:w="1335" w:type="dxa"/>
          </w:tcPr>
          <w:p w14:paraId="46191C3A" w14:textId="01ACCB4C" w:rsidR="007E250C" w:rsidRPr="00EB722D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12.09.2021</w:t>
            </w:r>
          </w:p>
        </w:tc>
        <w:tc>
          <w:tcPr>
            <w:tcW w:w="1631" w:type="dxa"/>
          </w:tcPr>
          <w:p w14:paraId="4C5CC944" w14:textId="60A54A3E" w:rsidR="007E250C" w:rsidRPr="00EB722D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12.09.2021</w:t>
            </w:r>
          </w:p>
        </w:tc>
      </w:tr>
      <w:tr w:rsidR="007E250C" w:rsidRPr="00EB722D" w14:paraId="73671AD7" w14:textId="77777777" w:rsidTr="00FE0A7C">
        <w:trPr>
          <w:jc w:val="center"/>
        </w:trPr>
        <w:tc>
          <w:tcPr>
            <w:tcW w:w="593" w:type="dxa"/>
          </w:tcPr>
          <w:p w14:paraId="4BE48607" w14:textId="0BB46AC1" w:rsidR="007E250C" w:rsidRPr="00EB722D" w:rsidRDefault="007E250C" w:rsidP="007E250C">
            <w:pPr>
              <w:jc w:val="center"/>
            </w:pPr>
            <w:r>
              <w:t>2</w:t>
            </w:r>
          </w:p>
        </w:tc>
        <w:tc>
          <w:tcPr>
            <w:tcW w:w="6080" w:type="dxa"/>
          </w:tcPr>
          <w:p w14:paraId="18F697D5" w14:textId="639F3B2B" w:rsidR="007E250C" w:rsidRPr="00EB722D" w:rsidRDefault="007E250C" w:rsidP="007E250C">
            <w:r w:rsidRPr="00002E15">
              <w:t>Изучение предметной области</w:t>
            </w:r>
          </w:p>
        </w:tc>
        <w:tc>
          <w:tcPr>
            <w:tcW w:w="1335" w:type="dxa"/>
          </w:tcPr>
          <w:p w14:paraId="472B7F53" w14:textId="481B33A5" w:rsidR="007E250C" w:rsidRPr="00EB722D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18.09.2021</w:t>
            </w:r>
          </w:p>
        </w:tc>
        <w:tc>
          <w:tcPr>
            <w:tcW w:w="1631" w:type="dxa"/>
          </w:tcPr>
          <w:p w14:paraId="6AC06ECA" w14:textId="26B124DC" w:rsidR="007E250C" w:rsidRPr="00EB722D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1</w:t>
            </w:r>
            <w:r w:rsidR="003B24DB">
              <w:rPr>
                <w:rFonts w:eastAsia="Calibri"/>
                <w:color w:val="000000"/>
              </w:rPr>
              <w:t>7</w:t>
            </w:r>
            <w:r>
              <w:rPr>
                <w:rFonts w:eastAsia="Calibri"/>
                <w:color w:val="000000"/>
              </w:rPr>
              <w:t>.09.2021</w:t>
            </w:r>
          </w:p>
        </w:tc>
      </w:tr>
      <w:tr w:rsidR="007E250C" w:rsidRPr="00EB722D" w14:paraId="78501379" w14:textId="77777777" w:rsidTr="00FE0A7C">
        <w:trPr>
          <w:jc w:val="center"/>
        </w:trPr>
        <w:tc>
          <w:tcPr>
            <w:tcW w:w="593" w:type="dxa"/>
          </w:tcPr>
          <w:p w14:paraId="3A748DC4" w14:textId="0113899D" w:rsidR="007E250C" w:rsidRPr="00EB722D" w:rsidRDefault="00640478" w:rsidP="007E250C">
            <w:pPr>
              <w:jc w:val="center"/>
            </w:pPr>
            <w:r>
              <w:t>3</w:t>
            </w:r>
          </w:p>
        </w:tc>
        <w:tc>
          <w:tcPr>
            <w:tcW w:w="6080" w:type="dxa"/>
          </w:tcPr>
          <w:p w14:paraId="246F6E39" w14:textId="1187743A" w:rsidR="007E250C" w:rsidRPr="00EB722D" w:rsidRDefault="007E250C" w:rsidP="007E250C">
            <w:r w:rsidRPr="00002E15">
              <w:t>Проведение сравнительного анализа аналогов проектируемого ПО</w:t>
            </w:r>
          </w:p>
        </w:tc>
        <w:tc>
          <w:tcPr>
            <w:tcW w:w="1335" w:type="dxa"/>
          </w:tcPr>
          <w:p w14:paraId="61E44843" w14:textId="0EC31949" w:rsidR="007E250C" w:rsidRPr="00EB722D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25.09.2021</w:t>
            </w:r>
          </w:p>
        </w:tc>
        <w:tc>
          <w:tcPr>
            <w:tcW w:w="1631" w:type="dxa"/>
          </w:tcPr>
          <w:p w14:paraId="0DB51E17" w14:textId="3F8440BB" w:rsidR="007E250C" w:rsidRPr="00EB722D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2</w:t>
            </w:r>
            <w:r w:rsidR="005808EB">
              <w:rPr>
                <w:rFonts w:eastAsia="Calibri"/>
                <w:color w:val="000000"/>
              </w:rPr>
              <w:t>6</w:t>
            </w:r>
            <w:r>
              <w:rPr>
                <w:rFonts w:eastAsia="Calibri"/>
                <w:color w:val="000000"/>
              </w:rPr>
              <w:t>.09.2021</w:t>
            </w:r>
          </w:p>
        </w:tc>
      </w:tr>
      <w:tr w:rsidR="007E250C" w:rsidRPr="00EB722D" w14:paraId="00ABFDA8" w14:textId="77777777" w:rsidTr="00FE0A7C">
        <w:trPr>
          <w:jc w:val="center"/>
        </w:trPr>
        <w:tc>
          <w:tcPr>
            <w:tcW w:w="593" w:type="dxa"/>
          </w:tcPr>
          <w:p w14:paraId="3307EEDC" w14:textId="55581FA1" w:rsidR="007E250C" w:rsidRPr="00EB722D" w:rsidRDefault="00640478" w:rsidP="007E250C">
            <w:pPr>
              <w:jc w:val="center"/>
            </w:pPr>
            <w:r>
              <w:t>4</w:t>
            </w:r>
          </w:p>
        </w:tc>
        <w:tc>
          <w:tcPr>
            <w:tcW w:w="6080" w:type="dxa"/>
          </w:tcPr>
          <w:p w14:paraId="526348F5" w14:textId="365CE47A" w:rsidR="007E250C" w:rsidRPr="00EB722D" w:rsidRDefault="007E250C" w:rsidP="007E250C">
            <w:r>
              <w:rPr>
                <w:rFonts w:eastAsia="Calibri"/>
              </w:rPr>
              <w:t>Выбор технологии, среды и языка программирования</w:t>
            </w:r>
            <w:r w:rsidRPr="00EB722D">
              <w:t xml:space="preserve"> </w:t>
            </w:r>
          </w:p>
        </w:tc>
        <w:tc>
          <w:tcPr>
            <w:tcW w:w="1335" w:type="dxa"/>
          </w:tcPr>
          <w:p w14:paraId="45F2D371" w14:textId="5646B7FF" w:rsidR="007E250C" w:rsidRPr="00EB722D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05.10.2021</w:t>
            </w:r>
          </w:p>
        </w:tc>
        <w:tc>
          <w:tcPr>
            <w:tcW w:w="1631" w:type="dxa"/>
          </w:tcPr>
          <w:p w14:paraId="0FA67A3C" w14:textId="5563B471" w:rsidR="007E250C" w:rsidRPr="00EB722D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0</w:t>
            </w:r>
            <w:r w:rsidR="009D18CB">
              <w:rPr>
                <w:rFonts w:eastAsia="Calibri"/>
                <w:color w:val="000000"/>
              </w:rPr>
              <w:t>6</w:t>
            </w:r>
            <w:r>
              <w:rPr>
                <w:rFonts w:eastAsia="Calibri"/>
                <w:color w:val="000000"/>
              </w:rPr>
              <w:t>.10.2021</w:t>
            </w:r>
          </w:p>
        </w:tc>
      </w:tr>
      <w:tr w:rsidR="007E250C" w:rsidRPr="00EB722D" w14:paraId="30433374" w14:textId="77777777" w:rsidTr="00FE0A7C">
        <w:trPr>
          <w:jc w:val="center"/>
        </w:trPr>
        <w:tc>
          <w:tcPr>
            <w:tcW w:w="593" w:type="dxa"/>
          </w:tcPr>
          <w:p w14:paraId="2AB644AA" w14:textId="3EA460EF" w:rsidR="007E250C" w:rsidRDefault="00640478" w:rsidP="007E250C">
            <w:pPr>
              <w:jc w:val="center"/>
            </w:pPr>
            <w:r>
              <w:t>5</w:t>
            </w:r>
          </w:p>
        </w:tc>
        <w:tc>
          <w:tcPr>
            <w:tcW w:w="6080" w:type="dxa"/>
          </w:tcPr>
          <w:p w14:paraId="2D750547" w14:textId="2A14581C" w:rsidR="007E250C" w:rsidRDefault="007E250C" w:rsidP="007E250C">
            <w:pPr>
              <w:rPr>
                <w:rFonts w:eastAsia="Calibri"/>
              </w:rPr>
            </w:pPr>
            <w:r>
              <w:rPr>
                <w:rFonts w:eastAsia="Calibri"/>
              </w:rPr>
              <w:t>Анализ процесса обработки информации, выбор методов и алгоритмов для решения поставленной задачи</w:t>
            </w:r>
          </w:p>
        </w:tc>
        <w:tc>
          <w:tcPr>
            <w:tcW w:w="1335" w:type="dxa"/>
          </w:tcPr>
          <w:p w14:paraId="7D582E42" w14:textId="5325483E" w:rsidR="007E250C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24.10.2021</w:t>
            </w:r>
          </w:p>
        </w:tc>
        <w:tc>
          <w:tcPr>
            <w:tcW w:w="1631" w:type="dxa"/>
          </w:tcPr>
          <w:p w14:paraId="3AF3A665" w14:textId="62D5DE38" w:rsidR="007E250C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24.10.2021</w:t>
            </w:r>
          </w:p>
        </w:tc>
      </w:tr>
      <w:tr w:rsidR="007E250C" w:rsidRPr="00EB722D" w14:paraId="7739170F" w14:textId="77777777" w:rsidTr="00FE0A7C">
        <w:trPr>
          <w:jc w:val="center"/>
        </w:trPr>
        <w:tc>
          <w:tcPr>
            <w:tcW w:w="593" w:type="dxa"/>
          </w:tcPr>
          <w:p w14:paraId="0BCB55BB" w14:textId="5D2DC261" w:rsidR="007E250C" w:rsidRDefault="00640478" w:rsidP="007E250C">
            <w:pPr>
              <w:jc w:val="center"/>
            </w:pPr>
            <w:r>
              <w:t>6</w:t>
            </w:r>
          </w:p>
        </w:tc>
        <w:tc>
          <w:tcPr>
            <w:tcW w:w="6080" w:type="dxa"/>
          </w:tcPr>
          <w:p w14:paraId="12A4A01B" w14:textId="0538AB66" w:rsidR="007E250C" w:rsidRDefault="007E250C" w:rsidP="007E250C">
            <w:pPr>
              <w:rPr>
                <w:rFonts w:eastAsia="Calibri"/>
              </w:rPr>
            </w:pPr>
            <w:r>
              <w:rPr>
                <w:rFonts w:eastAsia="Calibri"/>
              </w:rPr>
              <w:t>Разработка спецификаций проектируемого ПО</w:t>
            </w:r>
          </w:p>
        </w:tc>
        <w:tc>
          <w:tcPr>
            <w:tcW w:w="1335" w:type="dxa"/>
          </w:tcPr>
          <w:p w14:paraId="509EF5FD" w14:textId="47192370" w:rsidR="007E250C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20.11.2021</w:t>
            </w:r>
          </w:p>
        </w:tc>
        <w:tc>
          <w:tcPr>
            <w:tcW w:w="1631" w:type="dxa"/>
          </w:tcPr>
          <w:p w14:paraId="7D4FBE01" w14:textId="56E7F574" w:rsidR="007E250C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2</w:t>
            </w:r>
            <w:r w:rsidR="009D18CB">
              <w:rPr>
                <w:rFonts w:eastAsia="Calibri"/>
                <w:color w:val="000000"/>
              </w:rPr>
              <w:t>1</w:t>
            </w:r>
            <w:r>
              <w:rPr>
                <w:rFonts w:eastAsia="Calibri"/>
                <w:color w:val="000000"/>
              </w:rPr>
              <w:t>.11.2021</w:t>
            </w:r>
          </w:p>
        </w:tc>
      </w:tr>
      <w:tr w:rsidR="007E250C" w:rsidRPr="00EB722D" w14:paraId="08F186CA" w14:textId="77777777" w:rsidTr="00FE0A7C">
        <w:trPr>
          <w:jc w:val="center"/>
        </w:trPr>
        <w:tc>
          <w:tcPr>
            <w:tcW w:w="593" w:type="dxa"/>
          </w:tcPr>
          <w:p w14:paraId="723F2F48" w14:textId="361B0013" w:rsidR="007E250C" w:rsidRDefault="00640478" w:rsidP="007E250C">
            <w:pPr>
              <w:jc w:val="center"/>
            </w:pPr>
            <w:r>
              <w:t>7</w:t>
            </w:r>
          </w:p>
        </w:tc>
        <w:tc>
          <w:tcPr>
            <w:tcW w:w="6080" w:type="dxa"/>
          </w:tcPr>
          <w:p w14:paraId="7D05C408" w14:textId="019C638D" w:rsidR="007E250C" w:rsidRDefault="007E250C" w:rsidP="007E250C">
            <w:pPr>
              <w:rPr>
                <w:rFonts w:eastAsia="Calibri"/>
              </w:rPr>
            </w:pPr>
            <w:r>
              <w:rPr>
                <w:rFonts w:eastAsia="Calibri"/>
              </w:rPr>
              <w:t>Проектирование ПО</w:t>
            </w:r>
          </w:p>
        </w:tc>
        <w:tc>
          <w:tcPr>
            <w:tcW w:w="1335" w:type="dxa"/>
          </w:tcPr>
          <w:p w14:paraId="613E5B6B" w14:textId="2DD1C035" w:rsidR="007E250C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10.01.2022</w:t>
            </w:r>
          </w:p>
        </w:tc>
        <w:tc>
          <w:tcPr>
            <w:tcW w:w="1631" w:type="dxa"/>
          </w:tcPr>
          <w:p w14:paraId="30460318" w14:textId="570670FC" w:rsidR="007E250C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1</w:t>
            </w:r>
            <w:r w:rsidR="008A511A">
              <w:rPr>
                <w:rFonts w:eastAsia="Calibri"/>
                <w:color w:val="000000"/>
              </w:rPr>
              <w:t>2</w:t>
            </w:r>
            <w:r>
              <w:rPr>
                <w:rFonts w:eastAsia="Calibri"/>
                <w:color w:val="000000"/>
              </w:rPr>
              <w:t>.01.2022</w:t>
            </w:r>
          </w:p>
        </w:tc>
      </w:tr>
      <w:tr w:rsidR="007E250C" w:rsidRPr="00EB722D" w14:paraId="00B6141A" w14:textId="77777777" w:rsidTr="00FE0A7C">
        <w:trPr>
          <w:jc w:val="center"/>
        </w:trPr>
        <w:tc>
          <w:tcPr>
            <w:tcW w:w="593" w:type="dxa"/>
          </w:tcPr>
          <w:p w14:paraId="612ECFCD" w14:textId="5561B968" w:rsidR="007E250C" w:rsidRPr="00EB722D" w:rsidRDefault="003D0D54" w:rsidP="007E250C">
            <w:pPr>
              <w:jc w:val="center"/>
            </w:pPr>
            <w:r>
              <w:t>8</w:t>
            </w:r>
          </w:p>
        </w:tc>
        <w:tc>
          <w:tcPr>
            <w:tcW w:w="6080" w:type="dxa"/>
          </w:tcPr>
          <w:p w14:paraId="5BE6C709" w14:textId="645FD0B0" w:rsidR="007E250C" w:rsidRPr="00EB722D" w:rsidRDefault="007E250C" w:rsidP="007E250C">
            <w:r>
              <w:rPr>
                <w:rFonts w:eastAsia="Calibri"/>
              </w:rPr>
              <w:t>Разработка первой версии ПО</w:t>
            </w:r>
          </w:p>
        </w:tc>
        <w:tc>
          <w:tcPr>
            <w:tcW w:w="1335" w:type="dxa"/>
          </w:tcPr>
          <w:p w14:paraId="3F6E8839" w14:textId="39C2C489" w:rsidR="007E250C" w:rsidRPr="00EB722D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02.03.2022</w:t>
            </w:r>
          </w:p>
        </w:tc>
        <w:tc>
          <w:tcPr>
            <w:tcW w:w="1631" w:type="dxa"/>
          </w:tcPr>
          <w:p w14:paraId="0E6CD863" w14:textId="28B510A9" w:rsidR="007E250C" w:rsidRPr="00EB722D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0</w:t>
            </w:r>
            <w:r w:rsidR="008A511A">
              <w:rPr>
                <w:rFonts w:eastAsia="Calibri"/>
                <w:color w:val="000000"/>
              </w:rPr>
              <w:t>5</w:t>
            </w:r>
            <w:r>
              <w:rPr>
                <w:rFonts w:eastAsia="Calibri"/>
                <w:color w:val="000000"/>
              </w:rPr>
              <w:t>.03.2022</w:t>
            </w:r>
          </w:p>
        </w:tc>
      </w:tr>
      <w:tr w:rsidR="007E250C" w:rsidRPr="00EB722D" w14:paraId="2E44A398" w14:textId="77777777" w:rsidTr="00FE0A7C">
        <w:trPr>
          <w:jc w:val="center"/>
        </w:trPr>
        <w:tc>
          <w:tcPr>
            <w:tcW w:w="593" w:type="dxa"/>
          </w:tcPr>
          <w:p w14:paraId="642DDD85" w14:textId="6B01B68A" w:rsidR="007E250C" w:rsidRPr="00EB722D" w:rsidRDefault="003D0D54" w:rsidP="007E250C">
            <w:pPr>
              <w:jc w:val="center"/>
            </w:pPr>
            <w:r>
              <w:t>9</w:t>
            </w:r>
          </w:p>
        </w:tc>
        <w:tc>
          <w:tcPr>
            <w:tcW w:w="6080" w:type="dxa"/>
          </w:tcPr>
          <w:p w14:paraId="4E981A5F" w14:textId="7472F714" w:rsidR="007E250C" w:rsidRPr="00EB722D" w:rsidRDefault="007E250C" w:rsidP="007E250C">
            <w:r>
              <w:rPr>
                <w:rFonts w:eastAsia="Calibri"/>
              </w:rPr>
              <w:t>Выбор методики тестирования и тестирование первой версии ПО</w:t>
            </w:r>
          </w:p>
        </w:tc>
        <w:tc>
          <w:tcPr>
            <w:tcW w:w="1335" w:type="dxa"/>
          </w:tcPr>
          <w:p w14:paraId="3C3898C3" w14:textId="67D914B0" w:rsidR="007E250C" w:rsidRPr="00EB722D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10.03.2022</w:t>
            </w:r>
          </w:p>
        </w:tc>
        <w:tc>
          <w:tcPr>
            <w:tcW w:w="1631" w:type="dxa"/>
          </w:tcPr>
          <w:p w14:paraId="62493A0B" w14:textId="30A251C3" w:rsidR="007E250C" w:rsidRPr="00EB722D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1</w:t>
            </w:r>
            <w:r w:rsidR="008A511A">
              <w:rPr>
                <w:rFonts w:eastAsia="Calibri"/>
                <w:color w:val="000000"/>
              </w:rPr>
              <w:t>3</w:t>
            </w:r>
            <w:r>
              <w:rPr>
                <w:rFonts w:eastAsia="Calibri"/>
                <w:color w:val="000000"/>
              </w:rPr>
              <w:t>.03.2022</w:t>
            </w:r>
          </w:p>
        </w:tc>
      </w:tr>
      <w:tr w:rsidR="007E250C" w:rsidRPr="00EB722D" w14:paraId="6CEB4A75" w14:textId="77777777" w:rsidTr="00FE0A7C">
        <w:trPr>
          <w:jc w:val="center"/>
        </w:trPr>
        <w:tc>
          <w:tcPr>
            <w:tcW w:w="593" w:type="dxa"/>
          </w:tcPr>
          <w:p w14:paraId="2E3D0B6C" w14:textId="042B3BAC" w:rsidR="007E250C" w:rsidRDefault="007E250C" w:rsidP="007E250C">
            <w:pPr>
              <w:jc w:val="center"/>
            </w:pPr>
            <w:r>
              <w:t>1</w:t>
            </w:r>
            <w:r w:rsidR="003D0D54">
              <w:t>0</w:t>
            </w:r>
          </w:p>
        </w:tc>
        <w:tc>
          <w:tcPr>
            <w:tcW w:w="6080" w:type="dxa"/>
          </w:tcPr>
          <w:p w14:paraId="76EBE9F3" w14:textId="183984F4" w:rsidR="007E250C" w:rsidRPr="001A7FB8" w:rsidRDefault="007E250C" w:rsidP="007E250C">
            <w:r>
              <w:rPr>
                <w:rFonts w:eastAsia="Calibri"/>
              </w:rPr>
              <w:t>Разработка итоговой версии ПО</w:t>
            </w:r>
          </w:p>
        </w:tc>
        <w:tc>
          <w:tcPr>
            <w:tcW w:w="1335" w:type="dxa"/>
          </w:tcPr>
          <w:p w14:paraId="537B0690" w14:textId="01872995" w:rsidR="007E250C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20.03.2022</w:t>
            </w:r>
          </w:p>
        </w:tc>
        <w:tc>
          <w:tcPr>
            <w:tcW w:w="1631" w:type="dxa"/>
          </w:tcPr>
          <w:p w14:paraId="31B7A2BF" w14:textId="39D3DDB1" w:rsidR="007E250C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20.03.2022</w:t>
            </w:r>
          </w:p>
        </w:tc>
      </w:tr>
      <w:tr w:rsidR="007E250C" w:rsidRPr="00EB722D" w14:paraId="0A1010F4" w14:textId="77777777" w:rsidTr="00FE0A7C">
        <w:trPr>
          <w:jc w:val="center"/>
        </w:trPr>
        <w:tc>
          <w:tcPr>
            <w:tcW w:w="593" w:type="dxa"/>
          </w:tcPr>
          <w:p w14:paraId="1A44D1C4" w14:textId="61717041" w:rsidR="007E250C" w:rsidRPr="00EB722D" w:rsidRDefault="007E250C" w:rsidP="007E250C">
            <w:pPr>
              <w:jc w:val="center"/>
            </w:pPr>
            <w:r>
              <w:t>1</w:t>
            </w:r>
            <w:r w:rsidR="003D0D54">
              <w:t>1</w:t>
            </w:r>
          </w:p>
        </w:tc>
        <w:tc>
          <w:tcPr>
            <w:tcW w:w="6080" w:type="dxa"/>
          </w:tcPr>
          <w:p w14:paraId="5D3013FC" w14:textId="2AFFEC67" w:rsidR="007E250C" w:rsidRPr="00EB722D" w:rsidRDefault="007E250C" w:rsidP="007E250C">
            <w:r>
              <w:rPr>
                <w:rFonts w:eastAsia="Calibri"/>
              </w:rPr>
              <w:t>Выбор методики тестирования и тестирование ПО</w:t>
            </w:r>
          </w:p>
        </w:tc>
        <w:tc>
          <w:tcPr>
            <w:tcW w:w="1335" w:type="dxa"/>
          </w:tcPr>
          <w:p w14:paraId="187B84D7" w14:textId="59DA690B" w:rsidR="007E250C" w:rsidRPr="00EB722D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15.04.2022</w:t>
            </w:r>
          </w:p>
        </w:tc>
        <w:tc>
          <w:tcPr>
            <w:tcW w:w="1631" w:type="dxa"/>
          </w:tcPr>
          <w:p w14:paraId="55A3DADC" w14:textId="16D51057" w:rsidR="007E250C" w:rsidRPr="00EB722D" w:rsidRDefault="007E250C" w:rsidP="007E250C">
            <w:pPr>
              <w:jc w:val="right"/>
            </w:pPr>
            <w:r>
              <w:rPr>
                <w:rFonts w:eastAsia="Calibri"/>
                <w:color w:val="000000"/>
              </w:rPr>
              <w:t>1</w:t>
            </w:r>
            <w:r w:rsidR="00F55BA5">
              <w:rPr>
                <w:rFonts w:eastAsia="Calibri"/>
                <w:color w:val="000000"/>
              </w:rPr>
              <w:t>6</w:t>
            </w:r>
            <w:r>
              <w:rPr>
                <w:rFonts w:eastAsia="Calibri"/>
                <w:color w:val="000000"/>
              </w:rPr>
              <w:t>.04.2022</w:t>
            </w:r>
          </w:p>
        </w:tc>
      </w:tr>
    </w:tbl>
    <w:p w14:paraId="2104F1A0" w14:textId="4F3B633A" w:rsidR="0026242E" w:rsidRDefault="0026242E" w:rsidP="0026242E">
      <w:pPr>
        <w:jc w:val="center"/>
      </w:pPr>
    </w:p>
    <w:p w14:paraId="55B64B9C" w14:textId="1D160931" w:rsidR="0026242E" w:rsidRDefault="0026242E" w:rsidP="0026242E">
      <w:pPr>
        <w:numPr>
          <w:ilvl w:val="0"/>
          <w:numId w:val="2"/>
        </w:numPr>
        <w:tabs>
          <w:tab w:val="clear" w:pos="1211"/>
        </w:tabs>
        <w:ind w:left="357" w:hanging="357"/>
      </w:pPr>
      <w:r w:rsidRPr="00EB722D">
        <w:t>Содержание графической части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9604"/>
      </w:tblGrid>
      <w:tr w:rsidR="009B3749" w14:paraId="2CC48CC1" w14:textId="77777777" w:rsidTr="009B3749">
        <w:tc>
          <w:tcPr>
            <w:tcW w:w="9604" w:type="dxa"/>
            <w:tcBorders>
              <w:top w:val="nil"/>
              <w:left w:val="nil"/>
              <w:right w:val="nil"/>
            </w:tcBorders>
          </w:tcPr>
          <w:p w14:paraId="01DD95B2" w14:textId="58CB3E3D" w:rsidR="009B3749" w:rsidRDefault="009B3749" w:rsidP="009B3749">
            <w:r>
              <w:t xml:space="preserve">Презентация в количестве </w:t>
            </w:r>
            <w:r w:rsidR="00090FB8">
              <w:t>28</w:t>
            </w:r>
            <w:r w:rsidR="006119F9">
              <w:t xml:space="preserve"> слайдов</w:t>
            </w:r>
          </w:p>
        </w:tc>
      </w:tr>
    </w:tbl>
    <w:p w14:paraId="716B54C5" w14:textId="77777777" w:rsidR="009B3749" w:rsidRPr="00EB722D" w:rsidRDefault="009B3749" w:rsidP="009B3749">
      <w:pPr>
        <w:ind w:left="357"/>
      </w:pPr>
    </w:p>
    <w:p w14:paraId="790CF4A0" w14:textId="2C260540" w:rsidR="0026242E" w:rsidRDefault="0026242E" w:rsidP="0026242E"/>
    <w:p w14:paraId="49A42D85" w14:textId="77777777" w:rsidR="003F719F" w:rsidRPr="00EB722D" w:rsidRDefault="003F719F" w:rsidP="0026242E"/>
    <w:p w14:paraId="01119976" w14:textId="61F7D0BC" w:rsidR="0026242E" w:rsidRDefault="0026242E" w:rsidP="0026242E">
      <w:pPr>
        <w:numPr>
          <w:ilvl w:val="0"/>
          <w:numId w:val="2"/>
        </w:numPr>
        <w:tabs>
          <w:tab w:val="clear" w:pos="1211"/>
        </w:tabs>
        <w:ind w:left="357" w:hanging="357"/>
      </w:pPr>
      <w:r w:rsidRPr="00EB722D">
        <w:lastRenderedPageBreak/>
        <w:t>Руководитель работы: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26242E" w:rsidRPr="00807554" w14:paraId="735EBDAC" w14:textId="77777777" w:rsidTr="00635480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1B38F6BF" w14:textId="004E3423" w:rsidR="0026242E" w:rsidRPr="00807554" w:rsidRDefault="006119F9" w:rsidP="006119F9">
            <w:pPr>
              <w:jc w:val="center"/>
            </w:pPr>
            <w:r>
              <w:t>ФГБОУ ВО «Череповецкий Государственный Университет»</w:t>
            </w:r>
          </w:p>
        </w:tc>
      </w:tr>
      <w:tr w:rsidR="0026242E" w:rsidRPr="00635480" w14:paraId="44658AF5" w14:textId="77777777" w:rsidTr="00635480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14:paraId="149F7559" w14:textId="77777777" w:rsidR="0026242E" w:rsidRPr="00635480" w:rsidRDefault="0026242E" w:rsidP="00635480">
            <w:pPr>
              <w:jc w:val="center"/>
              <w:rPr>
                <w:sz w:val="20"/>
                <w:szCs w:val="20"/>
              </w:rPr>
            </w:pPr>
            <w:r w:rsidRPr="00635480">
              <w:rPr>
                <w:sz w:val="20"/>
                <w:szCs w:val="20"/>
              </w:rPr>
              <w:t>место работы</w:t>
            </w:r>
          </w:p>
        </w:tc>
      </w:tr>
      <w:tr w:rsidR="0026242E" w:rsidRPr="00807554" w14:paraId="7907302E" w14:textId="77777777" w:rsidTr="00635480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0690B89E" w14:textId="05DABD78" w:rsidR="0026242E" w:rsidRPr="006119F9" w:rsidRDefault="00560024" w:rsidP="006119F9">
            <w:pPr>
              <w:jc w:val="center"/>
            </w:pPr>
            <w:r>
              <w:t>Доктор технических наук, профессор</w:t>
            </w:r>
          </w:p>
        </w:tc>
      </w:tr>
      <w:tr w:rsidR="0026242E" w:rsidRPr="00635480" w14:paraId="08B59996" w14:textId="77777777" w:rsidTr="00635480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14:paraId="23D04A0D" w14:textId="77777777" w:rsidR="0026242E" w:rsidRPr="00635480" w:rsidRDefault="0026242E" w:rsidP="00635480">
            <w:pPr>
              <w:jc w:val="center"/>
              <w:rPr>
                <w:sz w:val="20"/>
                <w:szCs w:val="20"/>
              </w:rPr>
            </w:pPr>
            <w:r w:rsidRPr="00635480">
              <w:rPr>
                <w:sz w:val="20"/>
                <w:szCs w:val="20"/>
              </w:rPr>
              <w:t>должность</w:t>
            </w:r>
          </w:p>
        </w:tc>
      </w:tr>
      <w:tr w:rsidR="006119F9" w:rsidRPr="00807554" w14:paraId="3EC71A8D" w14:textId="77777777" w:rsidTr="00635480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39D1C032" w14:textId="471862D0" w:rsidR="006119F9" w:rsidRPr="00807554" w:rsidRDefault="00560024" w:rsidP="006119F9">
            <w:pPr>
              <w:jc w:val="center"/>
            </w:pPr>
            <w:r>
              <w:t>Ершов Евгений Валентинович</w:t>
            </w:r>
          </w:p>
        </w:tc>
      </w:tr>
      <w:tr w:rsidR="006119F9" w:rsidRPr="00807554" w14:paraId="2FF832F1" w14:textId="77777777" w:rsidTr="00635480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14:paraId="77526BA3" w14:textId="77777777" w:rsidR="006119F9" w:rsidRPr="00635480" w:rsidRDefault="006119F9" w:rsidP="006119F9">
            <w:pPr>
              <w:jc w:val="center"/>
              <w:rPr>
                <w:sz w:val="20"/>
                <w:szCs w:val="20"/>
              </w:rPr>
            </w:pPr>
            <w:r w:rsidRPr="00635480">
              <w:rPr>
                <w:sz w:val="20"/>
                <w:szCs w:val="20"/>
              </w:rPr>
              <w:t>фамилия, имя, отчество</w:t>
            </w:r>
          </w:p>
        </w:tc>
      </w:tr>
      <w:tr w:rsidR="006119F9" w:rsidRPr="00807554" w14:paraId="7586C8EE" w14:textId="77777777" w:rsidTr="00635480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5FC72296" w14:textId="77777777" w:rsidR="006119F9" w:rsidRPr="00807554" w:rsidRDefault="006119F9" w:rsidP="006119F9">
            <w:pPr>
              <w:jc w:val="both"/>
            </w:pPr>
          </w:p>
        </w:tc>
      </w:tr>
      <w:tr w:rsidR="006119F9" w:rsidRPr="00807554" w14:paraId="315805E0" w14:textId="77777777" w:rsidTr="006354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9639" w:type="dxa"/>
            <w:tcBorders>
              <w:left w:val="nil"/>
              <w:bottom w:val="nil"/>
              <w:right w:val="nil"/>
            </w:tcBorders>
          </w:tcPr>
          <w:p w14:paraId="4ED736A4" w14:textId="77777777" w:rsidR="006119F9" w:rsidRPr="00635480" w:rsidRDefault="006119F9" w:rsidP="006119F9">
            <w:pPr>
              <w:jc w:val="center"/>
              <w:rPr>
                <w:sz w:val="20"/>
                <w:szCs w:val="20"/>
              </w:rPr>
            </w:pPr>
            <w:r w:rsidRPr="00635480">
              <w:rPr>
                <w:sz w:val="20"/>
                <w:szCs w:val="20"/>
              </w:rPr>
              <w:t>подпись</w:t>
            </w:r>
          </w:p>
        </w:tc>
      </w:tr>
    </w:tbl>
    <w:p w14:paraId="18E6231E" w14:textId="77777777" w:rsidR="0026242E" w:rsidRDefault="0026242E" w:rsidP="0026242E"/>
    <w:p w14:paraId="4FDDE6FA" w14:textId="77777777" w:rsidR="0026242E" w:rsidRPr="00EB722D" w:rsidRDefault="0026242E" w:rsidP="0026242E">
      <w:pPr>
        <w:numPr>
          <w:ilvl w:val="0"/>
          <w:numId w:val="2"/>
        </w:numPr>
        <w:tabs>
          <w:tab w:val="clear" w:pos="1211"/>
        </w:tabs>
        <w:ind w:left="357" w:hanging="357"/>
      </w:pPr>
      <w:r w:rsidRPr="00EB722D">
        <w:t>Консультанты (с указанием разделов содержания):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26242E" w:rsidRPr="00807554" w14:paraId="162F6CC0" w14:textId="77777777" w:rsidTr="00635480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0EF2DDB0" w14:textId="2937D0E2" w:rsidR="0026242E" w:rsidRPr="00807554" w:rsidRDefault="00B02568" w:rsidP="00635480">
            <w:pPr>
              <w:jc w:val="both"/>
            </w:pPr>
            <w:r>
              <w:t>Доцент</w:t>
            </w:r>
            <w:r w:rsidR="0011069E">
              <w:t xml:space="preserve"> </w:t>
            </w:r>
            <w:r w:rsidR="000922DE">
              <w:t>Виноградова Людмила Николаевна</w:t>
            </w:r>
          </w:p>
        </w:tc>
      </w:tr>
      <w:tr w:rsidR="0026242E" w:rsidRPr="00635480" w14:paraId="254A8A44" w14:textId="77777777" w:rsidTr="00635480">
        <w:trPr>
          <w:jc w:val="center"/>
        </w:trPr>
        <w:tc>
          <w:tcPr>
            <w:tcW w:w="9639" w:type="dxa"/>
            <w:tcBorders>
              <w:top w:val="single" w:sz="4" w:space="0" w:color="auto"/>
            </w:tcBorders>
          </w:tcPr>
          <w:p w14:paraId="346BC3FD" w14:textId="77777777" w:rsidR="0026242E" w:rsidRPr="00635480" w:rsidRDefault="0026242E" w:rsidP="00635480">
            <w:pPr>
              <w:jc w:val="center"/>
              <w:rPr>
                <w:sz w:val="20"/>
                <w:szCs w:val="20"/>
              </w:rPr>
            </w:pPr>
            <w:r w:rsidRPr="00635480">
              <w:rPr>
                <w:sz w:val="20"/>
                <w:szCs w:val="20"/>
              </w:rPr>
              <w:t>должность, фамилия, имя, отчество                                                                                                  подпись</w:t>
            </w:r>
          </w:p>
        </w:tc>
      </w:tr>
      <w:tr w:rsidR="0026242E" w:rsidRPr="00807554" w14:paraId="2264CDAE" w14:textId="77777777" w:rsidTr="00635480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37A725E0" w14:textId="77777777" w:rsidR="0026242E" w:rsidRPr="00807554" w:rsidRDefault="0026242E" w:rsidP="00635480">
            <w:pPr>
              <w:jc w:val="both"/>
            </w:pPr>
          </w:p>
        </w:tc>
      </w:tr>
    </w:tbl>
    <w:p w14:paraId="0E304F0C" w14:textId="77777777" w:rsidR="0026242E" w:rsidRDefault="0026242E" w:rsidP="0026242E"/>
    <w:p w14:paraId="6E553322" w14:textId="77777777" w:rsidR="0026242E" w:rsidRDefault="0026242E" w:rsidP="0026242E">
      <w:pPr>
        <w:numPr>
          <w:ilvl w:val="0"/>
          <w:numId w:val="2"/>
        </w:numPr>
        <w:tabs>
          <w:tab w:val="clear" w:pos="1211"/>
        </w:tabs>
        <w:ind w:left="357" w:hanging="357"/>
      </w:pPr>
      <w:r w:rsidRPr="00EB722D">
        <w:t>Дата выдачи задания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1871"/>
        <w:gridCol w:w="7768"/>
      </w:tblGrid>
      <w:tr w:rsidR="0026242E" w:rsidRPr="00807554" w14:paraId="32051C9C" w14:textId="77777777" w:rsidTr="00635480">
        <w:trPr>
          <w:jc w:val="center"/>
        </w:trPr>
        <w:tc>
          <w:tcPr>
            <w:tcW w:w="9639" w:type="dxa"/>
            <w:gridSpan w:val="2"/>
            <w:tcBorders>
              <w:bottom w:val="single" w:sz="4" w:space="0" w:color="auto"/>
            </w:tcBorders>
          </w:tcPr>
          <w:p w14:paraId="55978CE5" w14:textId="23E12B72" w:rsidR="0026242E" w:rsidRPr="00807554" w:rsidRDefault="0026242E" w:rsidP="00635480">
            <w:pPr>
              <w:jc w:val="both"/>
            </w:pPr>
          </w:p>
        </w:tc>
      </w:tr>
      <w:tr w:rsidR="0026242E" w14:paraId="1F36D928" w14:textId="77777777" w:rsidTr="00635480">
        <w:trPr>
          <w:jc w:val="center"/>
        </w:trPr>
        <w:tc>
          <w:tcPr>
            <w:tcW w:w="1871" w:type="dxa"/>
          </w:tcPr>
          <w:p w14:paraId="09276A56" w14:textId="77777777" w:rsidR="0026242E" w:rsidRDefault="0026242E" w:rsidP="0026242E">
            <w:r w:rsidRPr="00EB722D">
              <w:t>Руководитель</w:t>
            </w:r>
          </w:p>
        </w:tc>
        <w:tc>
          <w:tcPr>
            <w:tcW w:w="7768" w:type="dxa"/>
            <w:tcBorders>
              <w:bottom w:val="single" w:sz="4" w:space="0" w:color="auto"/>
            </w:tcBorders>
          </w:tcPr>
          <w:p w14:paraId="48271AAA" w14:textId="77777777" w:rsidR="0026242E" w:rsidRDefault="0026242E" w:rsidP="0026242E"/>
        </w:tc>
      </w:tr>
      <w:tr w:rsidR="0026242E" w14:paraId="22876483" w14:textId="77777777" w:rsidTr="00635480">
        <w:trPr>
          <w:jc w:val="center"/>
        </w:trPr>
        <w:tc>
          <w:tcPr>
            <w:tcW w:w="1871" w:type="dxa"/>
          </w:tcPr>
          <w:p w14:paraId="16358E81" w14:textId="77777777" w:rsidR="0026242E" w:rsidRPr="00EB722D" w:rsidRDefault="0026242E" w:rsidP="0026242E"/>
        </w:tc>
        <w:tc>
          <w:tcPr>
            <w:tcW w:w="7768" w:type="dxa"/>
            <w:tcBorders>
              <w:top w:val="single" w:sz="4" w:space="0" w:color="auto"/>
            </w:tcBorders>
          </w:tcPr>
          <w:p w14:paraId="1FA89C78" w14:textId="77777777" w:rsidR="0026242E" w:rsidRPr="00635480" w:rsidRDefault="0026242E" w:rsidP="00635480">
            <w:pPr>
              <w:jc w:val="center"/>
              <w:rPr>
                <w:sz w:val="20"/>
                <w:szCs w:val="20"/>
              </w:rPr>
            </w:pPr>
            <w:r w:rsidRPr="00635480">
              <w:rPr>
                <w:sz w:val="20"/>
                <w:szCs w:val="20"/>
              </w:rPr>
              <w:t>подпись</w:t>
            </w:r>
          </w:p>
        </w:tc>
      </w:tr>
    </w:tbl>
    <w:p w14:paraId="3F27C2EB" w14:textId="77777777" w:rsidR="0026242E" w:rsidRDefault="0026242E" w:rsidP="0026242E"/>
    <w:p w14:paraId="736D763A" w14:textId="77777777" w:rsidR="0026242E" w:rsidRDefault="0026242E" w:rsidP="0026242E">
      <w:pPr>
        <w:numPr>
          <w:ilvl w:val="0"/>
          <w:numId w:val="2"/>
        </w:numPr>
        <w:tabs>
          <w:tab w:val="clear" w:pos="1211"/>
        </w:tabs>
        <w:ind w:left="357" w:hanging="357"/>
      </w:pPr>
      <w:r w:rsidRPr="00EB722D">
        <w:t>Задание принял к исполнению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9639"/>
      </w:tblGrid>
      <w:tr w:rsidR="0026242E" w:rsidRPr="00807554" w14:paraId="24E3E70A" w14:textId="77777777" w:rsidTr="00635480">
        <w:trPr>
          <w:jc w:val="center"/>
        </w:trPr>
        <w:tc>
          <w:tcPr>
            <w:tcW w:w="9639" w:type="dxa"/>
            <w:tcBorders>
              <w:bottom w:val="single" w:sz="4" w:space="0" w:color="auto"/>
            </w:tcBorders>
          </w:tcPr>
          <w:p w14:paraId="495D8C80" w14:textId="77777777" w:rsidR="0026242E" w:rsidRPr="00807554" w:rsidRDefault="0026242E" w:rsidP="00635480">
            <w:pPr>
              <w:jc w:val="both"/>
            </w:pPr>
          </w:p>
        </w:tc>
      </w:tr>
      <w:tr w:rsidR="0026242E" w14:paraId="1E26F440" w14:textId="77777777" w:rsidTr="00635480">
        <w:trPr>
          <w:jc w:val="center"/>
        </w:trPr>
        <w:tc>
          <w:tcPr>
            <w:tcW w:w="9639" w:type="dxa"/>
          </w:tcPr>
          <w:p w14:paraId="56232A9F" w14:textId="77777777" w:rsidR="0026242E" w:rsidRPr="00635480" w:rsidRDefault="0026242E" w:rsidP="00635480">
            <w:pPr>
              <w:jc w:val="center"/>
              <w:rPr>
                <w:sz w:val="20"/>
                <w:szCs w:val="20"/>
              </w:rPr>
            </w:pPr>
            <w:r w:rsidRPr="00635480">
              <w:rPr>
                <w:sz w:val="20"/>
                <w:szCs w:val="20"/>
              </w:rPr>
              <w:t>дата и подпись студента</w:t>
            </w:r>
          </w:p>
        </w:tc>
      </w:tr>
    </w:tbl>
    <w:p w14:paraId="5774F099" w14:textId="77777777" w:rsidR="008969B9" w:rsidRDefault="008969B9" w:rsidP="00B93C63">
      <w:pPr>
        <w:spacing w:line="360" w:lineRule="auto"/>
      </w:pPr>
    </w:p>
    <w:sectPr w:rsidR="008969B9" w:rsidSect="00362A95"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8B82" w14:textId="77777777" w:rsidR="005862F6" w:rsidRDefault="005862F6" w:rsidP="00362A95">
      <w:r>
        <w:separator/>
      </w:r>
    </w:p>
  </w:endnote>
  <w:endnote w:type="continuationSeparator" w:id="0">
    <w:p w14:paraId="1E8745FE" w14:textId="77777777" w:rsidR="005862F6" w:rsidRDefault="005862F6" w:rsidP="00362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EBA0D" w14:textId="77777777" w:rsidR="005862F6" w:rsidRDefault="005862F6" w:rsidP="00362A95">
      <w:r>
        <w:separator/>
      </w:r>
    </w:p>
  </w:footnote>
  <w:footnote w:type="continuationSeparator" w:id="0">
    <w:p w14:paraId="15E12776" w14:textId="77777777" w:rsidR="005862F6" w:rsidRDefault="005862F6" w:rsidP="00362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D2D41" w14:textId="77777777" w:rsidR="00FD7B84" w:rsidRPr="000725D8" w:rsidRDefault="00FD7B84" w:rsidP="00FD7B84">
    <w:pPr>
      <w:jc w:val="right"/>
      <w:rPr>
        <w:sz w:val="20"/>
        <w:szCs w:val="20"/>
      </w:rPr>
    </w:pPr>
    <w:r w:rsidRPr="000725D8">
      <w:rPr>
        <w:sz w:val="20"/>
        <w:szCs w:val="20"/>
      </w:rPr>
      <w:t>СМК Ф 8.2.4-01-</w:t>
    </w:r>
    <w:r>
      <w:rPr>
        <w:sz w:val="20"/>
        <w:szCs w:val="20"/>
      </w:rPr>
      <w:t>09</w:t>
    </w:r>
    <w:r w:rsidR="00562ACE">
      <w:rPr>
        <w:sz w:val="20"/>
        <w:szCs w:val="20"/>
      </w:rPr>
      <w:t>б</w:t>
    </w:r>
  </w:p>
  <w:tbl>
    <w:tblPr>
      <w:tblW w:w="5000" w:type="pct"/>
      <w:jc w:val="center"/>
      <w:tblLook w:val="01E0" w:firstRow="1" w:lastRow="1" w:firstColumn="1" w:lastColumn="1" w:noHBand="0" w:noVBand="0"/>
    </w:tblPr>
    <w:tblGrid>
      <w:gridCol w:w="9570"/>
    </w:tblGrid>
    <w:tr w:rsidR="00FD7B84" w:rsidRPr="00C25DEF" w14:paraId="2587035E" w14:textId="77777777" w:rsidTr="007245AE">
      <w:trPr>
        <w:jc w:val="center"/>
      </w:trPr>
      <w:tc>
        <w:tcPr>
          <w:tcW w:w="9854" w:type="dxa"/>
        </w:tcPr>
        <w:p w14:paraId="30EDDE2C" w14:textId="77777777" w:rsidR="00FD7B84" w:rsidRPr="00C25DEF" w:rsidRDefault="00FD7B84" w:rsidP="007245AE">
          <w:pPr>
            <w:pStyle w:val="aa"/>
            <w:rPr>
              <w:caps/>
              <w:szCs w:val="24"/>
            </w:rPr>
          </w:pPr>
          <w:r w:rsidRPr="00C25DEF">
            <w:rPr>
              <w:caps/>
              <w:szCs w:val="24"/>
            </w:rPr>
            <w:t>минобрнауки россии</w:t>
          </w:r>
        </w:p>
        <w:p w14:paraId="3071035F" w14:textId="77777777" w:rsidR="00AC36EE" w:rsidRDefault="00FD7B84" w:rsidP="007245AE">
          <w:pPr>
            <w:pStyle w:val="aa"/>
            <w:rPr>
              <w:szCs w:val="24"/>
            </w:rPr>
          </w:pPr>
          <w:r w:rsidRPr="00C25DEF">
            <w:rPr>
              <w:szCs w:val="24"/>
            </w:rPr>
            <w:t xml:space="preserve">федеральное государственное бюджетное </w:t>
          </w:r>
        </w:p>
        <w:p w14:paraId="7A9B0EA0" w14:textId="77777777" w:rsidR="00FD7B84" w:rsidRPr="00C25DEF" w:rsidRDefault="00FD7B84" w:rsidP="007245AE">
          <w:pPr>
            <w:pStyle w:val="aa"/>
            <w:rPr>
              <w:szCs w:val="24"/>
            </w:rPr>
          </w:pPr>
          <w:r w:rsidRPr="00C25DEF">
            <w:rPr>
              <w:szCs w:val="24"/>
            </w:rPr>
            <w:t>образовательное учреждение</w:t>
          </w:r>
          <w:r w:rsidR="00AC36EE">
            <w:rPr>
              <w:szCs w:val="24"/>
            </w:rPr>
            <w:t xml:space="preserve"> </w:t>
          </w:r>
          <w:r w:rsidRPr="00C25DEF">
            <w:rPr>
              <w:szCs w:val="24"/>
            </w:rPr>
            <w:t>высшего образования</w:t>
          </w:r>
        </w:p>
        <w:p w14:paraId="298D1C64" w14:textId="77777777" w:rsidR="00FD7B84" w:rsidRPr="00C25DEF" w:rsidRDefault="00CB0E1A" w:rsidP="007245AE">
          <w:pPr>
            <w:pStyle w:val="aa"/>
          </w:pPr>
          <w:r w:rsidRPr="00C25DEF">
            <w:rPr>
              <w:szCs w:val="24"/>
            </w:rPr>
            <w:t>«Череповецкий государственный университет»</w:t>
          </w:r>
        </w:p>
      </w:tc>
    </w:tr>
  </w:tbl>
  <w:p w14:paraId="4798FB39" w14:textId="77777777" w:rsidR="00362A95" w:rsidRPr="00FD7B84" w:rsidRDefault="00362A95" w:rsidP="00FD7B8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2884"/>
    <w:multiLevelType w:val="singleLevel"/>
    <w:tmpl w:val="19E00976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</w:abstractNum>
  <w:abstractNum w:abstractNumId="1" w15:restartNumberingAfterBreak="0">
    <w:nsid w:val="3BB5548A"/>
    <w:multiLevelType w:val="singleLevel"/>
    <w:tmpl w:val="18C0C7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58946A70"/>
    <w:multiLevelType w:val="hybridMultilevel"/>
    <w:tmpl w:val="19B6C0FE"/>
    <w:lvl w:ilvl="0" w:tplc="19E0097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4426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973517163">
    <w:abstractNumId w:val="3"/>
  </w:num>
  <w:num w:numId="2" w16cid:durableId="1507860563">
    <w:abstractNumId w:val="0"/>
  </w:num>
  <w:num w:numId="3" w16cid:durableId="765537306">
    <w:abstractNumId w:val="1"/>
  </w:num>
  <w:num w:numId="4" w16cid:durableId="1982533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6EE"/>
    <w:rsid w:val="00002E15"/>
    <w:rsid w:val="00090FB8"/>
    <w:rsid w:val="000922DE"/>
    <w:rsid w:val="0011069E"/>
    <w:rsid w:val="00140FB4"/>
    <w:rsid w:val="001A7FB8"/>
    <w:rsid w:val="001D5FFB"/>
    <w:rsid w:val="002226CC"/>
    <w:rsid w:val="0026242E"/>
    <w:rsid w:val="002759DB"/>
    <w:rsid w:val="002F1B65"/>
    <w:rsid w:val="00320D70"/>
    <w:rsid w:val="00332F92"/>
    <w:rsid w:val="00333B1B"/>
    <w:rsid w:val="00362A95"/>
    <w:rsid w:val="003705E6"/>
    <w:rsid w:val="003B24DB"/>
    <w:rsid w:val="003D0D54"/>
    <w:rsid w:val="003F719F"/>
    <w:rsid w:val="00427043"/>
    <w:rsid w:val="00431B61"/>
    <w:rsid w:val="00482D94"/>
    <w:rsid w:val="0049301F"/>
    <w:rsid w:val="004F040A"/>
    <w:rsid w:val="00510F68"/>
    <w:rsid w:val="00524F08"/>
    <w:rsid w:val="00534EDD"/>
    <w:rsid w:val="00543F02"/>
    <w:rsid w:val="0055555A"/>
    <w:rsid w:val="00560024"/>
    <w:rsid w:val="00562ACE"/>
    <w:rsid w:val="00566909"/>
    <w:rsid w:val="005808EB"/>
    <w:rsid w:val="005862F6"/>
    <w:rsid w:val="00595441"/>
    <w:rsid w:val="005A1615"/>
    <w:rsid w:val="005B7973"/>
    <w:rsid w:val="006119F9"/>
    <w:rsid w:val="00635480"/>
    <w:rsid w:val="00640478"/>
    <w:rsid w:val="0068389E"/>
    <w:rsid w:val="006D2C78"/>
    <w:rsid w:val="007245AE"/>
    <w:rsid w:val="00733C35"/>
    <w:rsid w:val="00744517"/>
    <w:rsid w:val="007E250C"/>
    <w:rsid w:val="008969B9"/>
    <w:rsid w:val="008A511A"/>
    <w:rsid w:val="008B686D"/>
    <w:rsid w:val="008C6816"/>
    <w:rsid w:val="00922ED3"/>
    <w:rsid w:val="00944CCF"/>
    <w:rsid w:val="00983AAE"/>
    <w:rsid w:val="009B3749"/>
    <w:rsid w:val="009D18CB"/>
    <w:rsid w:val="00A02A1E"/>
    <w:rsid w:val="00AA1ACB"/>
    <w:rsid w:val="00AB1936"/>
    <w:rsid w:val="00AC36EE"/>
    <w:rsid w:val="00AF667E"/>
    <w:rsid w:val="00B02568"/>
    <w:rsid w:val="00B93C63"/>
    <w:rsid w:val="00BB0D18"/>
    <w:rsid w:val="00C10BB7"/>
    <w:rsid w:val="00C25DEF"/>
    <w:rsid w:val="00C60181"/>
    <w:rsid w:val="00CB0E1A"/>
    <w:rsid w:val="00CB5D98"/>
    <w:rsid w:val="00CF710A"/>
    <w:rsid w:val="00D040EE"/>
    <w:rsid w:val="00D14EE9"/>
    <w:rsid w:val="00D34BDF"/>
    <w:rsid w:val="00D365B3"/>
    <w:rsid w:val="00D41555"/>
    <w:rsid w:val="00D4751C"/>
    <w:rsid w:val="00D64EAF"/>
    <w:rsid w:val="00DD6E74"/>
    <w:rsid w:val="00DF0DF1"/>
    <w:rsid w:val="00E16C19"/>
    <w:rsid w:val="00E20FE9"/>
    <w:rsid w:val="00E56EA4"/>
    <w:rsid w:val="00EF1422"/>
    <w:rsid w:val="00F55BA5"/>
    <w:rsid w:val="00F75326"/>
    <w:rsid w:val="00FD7B84"/>
    <w:rsid w:val="00FE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8EB951"/>
  <w15:docId w15:val="{937EE282-F5EE-49C5-8156-65AB48C5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44517"/>
    <w:rPr>
      <w:sz w:val="24"/>
      <w:szCs w:val="24"/>
    </w:rPr>
  </w:style>
  <w:style w:type="paragraph" w:styleId="1">
    <w:name w:val="heading 1"/>
    <w:basedOn w:val="a"/>
    <w:next w:val="a"/>
    <w:qFormat/>
    <w:rsid w:val="007445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445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autoRedefine/>
    <w:qFormat/>
    <w:rsid w:val="00744517"/>
    <w:pPr>
      <w:keepNext/>
      <w:widowControl w:val="0"/>
      <w:autoSpaceDE w:val="0"/>
      <w:autoSpaceDN w:val="0"/>
      <w:adjustRightInd w:val="0"/>
      <w:spacing w:before="240" w:after="240" w:line="360" w:lineRule="auto"/>
      <w:contextualSpacing/>
      <w:jc w:val="right"/>
      <w:outlineLvl w:val="2"/>
    </w:pPr>
    <w:rPr>
      <w:rFonts w:cs="Arial"/>
      <w:b/>
      <w:color w:val="000000"/>
    </w:rPr>
  </w:style>
  <w:style w:type="paragraph" w:styleId="4">
    <w:name w:val="heading 4"/>
    <w:basedOn w:val="a"/>
    <w:next w:val="a"/>
    <w:qFormat/>
    <w:rsid w:val="007445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744517"/>
    <w:pPr>
      <w:ind w:firstLine="851"/>
      <w:jc w:val="both"/>
    </w:pPr>
    <w:rPr>
      <w:szCs w:val="20"/>
    </w:rPr>
  </w:style>
  <w:style w:type="paragraph" w:styleId="a5">
    <w:name w:val="Body Text"/>
    <w:basedOn w:val="a"/>
    <w:rsid w:val="00744517"/>
    <w:pPr>
      <w:spacing w:after="120"/>
    </w:pPr>
  </w:style>
  <w:style w:type="paragraph" w:styleId="a6">
    <w:name w:val="header"/>
    <w:basedOn w:val="a"/>
    <w:link w:val="a7"/>
    <w:rsid w:val="00362A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362A95"/>
    <w:rPr>
      <w:sz w:val="24"/>
      <w:szCs w:val="24"/>
    </w:rPr>
  </w:style>
  <w:style w:type="paragraph" w:styleId="a8">
    <w:name w:val="footer"/>
    <w:basedOn w:val="a"/>
    <w:link w:val="a9"/>
    <w:rsid w:val="00362A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362A95"/>
    <w:rPr>
      <w:sz w:val="24"/>
      <w:szCs w:val="24"/>
    </w:rPr>
  </w:style>
  <w:style w:type="paragraph" w:styleId="aa">
    <w:name w:val="Title"/>
    <w:basedOn w:val="a"/>
    <w:link w:val="ab"/>
    <w:qFormat/>
    <w:rsid w:val="00362A95"/>
    <w:pPr>
      <w:jc w:val="center"/>
    </w:pPr>
    <w:rPr>
      <w:b/>
      <w:bCs/>
      <w:szCs w:val="20"/>
    </w:rPr>
  </w:style>
  <w:style w:type="character" w:customStyle="1" w:styleId="ab">
    <w:name w:val="Заголовок Знак"/>
    <w:basedOn w:val="a0"/>
    <w:link w:val="aa"/>
    <w:rsid w:val="00362A95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esktop\&#1057;%20&#1087;&#1086;&#1088;&#1090;&#1072;&#1083;&#1072;\&#1043;&#1048;&#1040;%20&#1087;&#1086;%20&#1087;&#1088;&#1086;&#1075;&#1088;&#1072;&#1084;&#1084;&#1072;&#1084;%20&#1041;&#1057;&#1052;\&#1057;&#1052;&#1050;%20&#1060;%208.2.4-01-09_&#1047;&#1072;&#1076;&#1072;&#1085;&#1080;&#1077;%20&#1085;&#1072;%20&#1042;&#1050;&#1056;_&#1075;&#1088;&#1072;&#1092;.&#109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40__x0430__x0442__x043a__x043e__x0435__x0020__x043e__x043f__x0438__x0441__x0430__x043d__x0438__x0435_ xmlns="9d7e7b4c-b47a-4424-9c6a-afab0a3d73c1">Задание на выпускную квалификационную работу (по части выпускной квалификационной работы)</_x041a__x0440__x0430__x0442__x043a__x043e__x0435__x0020__x043e__x043f__x0438__x0441__x0430__x043d__x0438__x0435_>
    <Responsibility xmlns="6c398cb0-b887-4a55-acf9-332cd5e6b2cc">
      <UserInfo>
        <DisplayName/>
        <AccountId xsi:nil="true"/>
        <AccountType/>
      </UserInfo>
    </Responsibilit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38C0636A868E4E8EE19F8051A5CDA9" ma:contentTypeVersion="5" ma:contentTypeDescription="Создание документа." ma:contentTypeScope="" ma:versionID="fca785b961d3b6b71199d45c3d58bfd2">
  <xsd:schema xmlns:xsd="http://www.w3.org/2001/XMLSchema" xmlns:xs="http://www.w3.org/2001/XMLSchema" xmlns:p="http://schemas.microsoft.com/office/2006/metadata/properties" xmlns:ns2="9d7e7b4c-b47a-4424-9c6a-afab0a3d73c1" xmlns:ns3="6c398cb0-b887-4a55-acf9-332cd5e6b2cc" targetNamespace="http://schemas.microsoft.com/office/2006/metadata/properties" ma:root="true" ma:fieldsID="1bc6d5ab06637258e0134617a7ffc678" ns2:_="" ns3:_="">
    <xsd:import namespace="9d7e7b4c-b47a-4424-9c6a-afab0a3d73c1"/>
    <xsd:import namespace="6c398cb0-b887-4a55-acf9-332cd5e6b2cc"/>
    <xsd:element name="properties">
      <xsd:complexType>
        <xsd:sequence>
          <xsd:element name="documentManagement">
            <xsd:complexType>
              <xsd:all>
                <xsd:element ref="ns2:_x041a__x0440__x0430__x0442__x043a__x043e__x0435__x0020__x043e__x043f__x0438__x0441__x0430__x043d__x0438__x0435_" minOccurs="0"/>
                <xsd:element ref="ns3:Responsibil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e7b4c-b47a-4424-9c6a-afab0a3d73c1" elementFormDefault="qualified">
    <xsd:import namespace="http://schemas.microsoft.com/office/2006/documentManagement/types"/>
    <xsd:import namespace="http://schemas.microsoft.com/office/infopath/2007/PartnerControls"/>
    <xsd:element name="_x041a__x0440__x0430__x0442__x043a__x043e__x0435__x0020__x043e__x043f__x0438__x0441__x0430__x043d__x0438__x0435_" ma:index="8" nillable="true" ma:displayName="Краткое описание" ma:internalName="_x041a__x0440__x0430__x0442__x043a__x043e__x0435__x0020__x043e__x043f__x0438__x0441__x0430__x043d__x0438__x0435_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98cb0-b887-4a55-acf9-332cd5e6b2cc" elementFormDefault="qualified">
    <xsd:import namespace="http://schemas.microsoft.com/office/2006/documentManagement/types"/>
    <xsd:import namespace="http://schemas.microsoft.com/office/infopath/2007/PartnerControls"/>
    <xsd:element name="Responsibility" ma:index="9" nillable="true" ma:displayName="Ответственный" ma:list="UserInfo" ma:SharePointGroup="0" ma:internalName="Responsibility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3DA0AD-176C-438B-A85D-68ECA3109383}">
  <ds:schemaRefs>
    <ds:schemaRef ds:uri="http://schemas.microsoft.com/office/2006/metadata/properties"/>
    <ds:schemaRef ds:uri="http://schemas.microsoft.com/office/infopath/2007/PartnerControls"/>
    <ds:schemaRef ds:uri="9d7e7b4c-b47a-4424-9c6a-afab0a3d73c1"/>
    <ds:schemaRef ds:uri="6c398cb0-b887-4a55-acf9-332cd5e6b2cc"/>
  </ds:schemaRefs>
</ds:datastoreItem>
</file>

<file path=customXml/itemProps2.xml><?xml version="1.0" encoding="utf-8"?>
<ds:datastoreItem xmlns:ds="http://schemas.openxmlformats.org/officeDocument/2006/customXml" ds:itemID="{5CFC0EE9-7540-4483-8ABD-79AEF72F80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e7b4c-b47a-4424-9c6a-afab0a3d73c1"/>
    <ds:schemaRef ds:uri="6c398cb0-b887-4a55-acf9-332cd5e6b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44E4F3-52F6-4545-B045-935D4A5C03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СМК Ф 8.2.4-01-09_Задание на ВКР_граф.ч.dot</Template>
  <TotalTime>30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документов (записей) по процессу</vt:lpstr>
    </vt:vector>
  </TitlesOfParts>
  <Company>ChSU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документов (записей) по процессу</dc:title>
  <dc:creator>Анастасия</dc:creator>
  <cp:lastModifiedBy>Богданов Александр Павлович</cp:lastModifiedBy>
  <cp:revision>48</cp:revision>
  <dcterms:created xsi:type="dcterms:W3CDTF">2019-05-29T13:42:00Z</dcterms:created>
  <dcterms:modified xsi:type="dcterms:W3CDTF">2022-06-13T14:28:00Z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0x010100CB38C0636A868E4E8EE19F8051A5CDA9</vt:lpwstr>
  </property>
  <property fmtid="{D5CDD505-2E9C-101B-9397-08002B2CF9AE}" pid="3" name="Order">
    <vt:r8>210700</vt:r8>
  </property>
  <property fmtid="{D5CDD505-2E9C-101B-9397-08002B2CF9AE}" pid="4" name="TemplateUrl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