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0223" w14:textId="77777777" w:rsidR="00254F19" w:rsidRDefault="00EA2258" w:rsidP="00254F19">
      <w:pPr>
        <w:spacing w:line="288" w:lineRule="auto"/>
        <w:jc w:val="center"/>
        <w:rPr>
          <w:szCs w:val="24"/>
        </w:rPr>
      </w:pPr>
      <w:r>
        <w:rPr>
          <w:szCs w:val="24"/>
        </w:rPr>
        <w:t>Институт информационных технологий</w:t>
      </w:r>
    </w:p>
    <w:p w14:paraId="4FAAB94D" w14:textId="77777777" w:rsidR="00DA290F" w:rsidRDefault="00EA2258" w:rsidP="00254F19">
      <w:pPr>
        <w:spacing w:line="288" w:lineRule="auto"/>
        <w:jc w:val="center"/>
        <w:rPr>
          <w:szCs w:val="24"/>
        </w:rPr>
      </w:pPr>
      <w:r>
        <w:rPr>
          <w:szCs w:val="24"/>
        </w:rPr>
        <w:t>Кафедра математического и программного обеспечения ЭВМ</w:t>
      </w:r>
    </w:p>
    <w:p w14:paraId="4C5B3561" w14:textId="7A988B48" w:rsidR="006B79D9" w:rsidRPr="00807554" w:rsidRDefault="006B79D9" w:rsidP="006B79D9">
      <w:pPr>
        <w:jc w:val="center"/>
      </w:pPr>
      <w:r w:rsidRPr="00DD2A74">
        <w:t>09</w:t>
      </w:r>
      <w:r w:rsidRPr="00DD2A74">
        <w:rPr>
          <w:lang w:val="en-US"/>
        </w:rPr>
        <w:t>.</w:t>
      </w:r>
      <w:r w:rsidRPr="00DD2A74">
        <w:t>03</w:t>
      </w:r>
      <w:r w:rsidRPr="00DD2A74">
        <w:rPr>
          <w:lang w:val="en-US"/>
        </w:rPr>
        <w:t>.</w:t>
      </w:r>
      <w:r w:rsidRPr="00DD2A74">
        <w:t>04 Программная инженерия</w:t>
      </w:r>
    </w:p>
    <w:p w14:paraId="6393AED7" w14:textId="30F60E84" w:rsidR="00254F19" w:rsidRDefault="00254F19" w:rsidP="003109BD">
      <w:pPr>
        <w:pStyle w:val="a4"/>
        <w:spacing w:line="288" w:lineRule="auto"/>
        <w:rPr>
          <w:b w:val="0"/>
          <w:bCs w:val="0"/>
          <w:szCs w:val="24"/>
        </w:rPr>
      </w:pPr>
    </w:p>
    <w:p w14:paraId="33A74F37" w14:textId="77777777" w:rsidR="00254F19" w:rsidRPr="00254F19" w:rsidRDefault="00254F19" w:rsidP="003109BD">
      <w:pPr>
        <w:pStyle w:val="a4"/>
        <w:spacing w:line="288" w:lineRule="auto"/>
        <w:rPr>
          <w:b w:val="0"/>
          <w:bCs w:val="0"/>
          <w:szCs w:val="24"/>
        </w:rPr>
      </w:pPr>
    </w:p>
    <w:p w14:paraId="3496B40B" w14:textId="77777777" w:rsidR="0037719F" w:rsidRPr="00FA0C44" w:rsidRDefault="00867256" w:rsidP="00AF7B2F">
      <w:pPr>
        <w:pStyle w:val="a4"/>
        <w:spacing w:line="288" w:lineRule="auto"/>
        <w:rPr>
          <w:caps/>
          <w:szCs w:val="24"/>
        </w:rPr>
      </w:pPr>
      <w:r w:rsidRPr="00FA0C44">
        <w:rPr>
          <w:caps/>
          <w:szCs w:val="24"/>
        </w:rPr>
        <w:t>за</w:t>
      </w:r>
      <w:r w:rsidR="0037719F" w:rsidRPr="00FA0C44">
        <w:rPr>
          <w:caps/>
          <w:szCs w:val="24"/>
        </w:rPr>
        <w:t xml:space="preserve">явление </w:t>
      </w:r>
    </w:p>
    <w:p w14:paraId="1485D347" w14:textId="77777777" w:rsidR="00BC3319" w:rsidRPr="00FA0C44" w:rsidRDefault="0037719F" w:rsidP="00AF7B2F">
      <w:pPr>
        <w:pStyle w:val="a4"/>
        <w:spacing w:line="288" w:lineRule="auto"/>
        <w:rPr>
          <w:szCs w:val="24"/>
        </w:rPr>
      </w:pPr>
      <w:r w:rsidRPr="00FA0C44">
        <w:rPr>
          <w:caps/>
          <w:szCs w:val="24"/>
        </w:rPr>
        <w:t xml:space="preserve">о самостоятельном характере </w:t>
      </w:r>
      <w:r w:rsidR="00DB701A" w:rsidRPr="00FA0C44">
        <w:rPr>
          <w:caps/>
          <w:szCs w:val="24"/>
        </w:rPr>
        <w:t>выпускной квалификационной работы</w:t>
      </w:r>
      <w:r w:rsidRPr="00FA0C44">
        <w:rPr>
          <w:caps/>
          <w:szCs w:val="24"/>
        </w:rPr>
        <w:t xml:space="preserve"> (ВКР)</w:t>
      </w:r>
    </w:p>
    <w:p w14:paraId="6D0716FE" w14:textId="77777777" w:rsidR="00AF7B2F" w:rsidRDefault="00AF7B2F" w:rsidP="00AF7B2F">
      <w:pPr>
        <w:pStyle w:val="a4"/>
        <w:spacing w:line="288" w:lineRule="auto"/>
        <w:rPr>
          <w:b w:val="0"/>
          <w:bCs w:val="0"/>
        </w:rPr>
      </w:pPr>
    </w:p>
    <w:p w14:paraId="440A0410" w14:textId="77777777" w:rsidR="00267115" w:rsidRDefault="00267115" w:rsidP="003109BD">
      <w:pPr>
        <w:spacing w:line="288" w:lineRule="auto"/>
        <w:jc w:val="center"/>
        <w:rPr>
          <w:b/>
          <w:bCs/>
        </w:rPr>
      </w:pPr>
    </w:p>
    <w:p w14:paraId="4F4AA1F8" w14:textId="21BCD356" w:rsidR="00EF0A2E" w:rsidRDefault="00EF0A2E" w:rsidP="00EF0A2E">
      <w:pPr>
        <w:jc w:val="both"/>
      </w:pPr>
      <w:r>
        <w:t>Я, ___</w:t>
      </w:r>
      <w:r w:rsidR="00CC5BE1">
        <w:rPr>
          <w:u w:val="single"/>
        </w:rPr>
        <w:t>Богданов Александр Павлович</w:t>
      </w:r>
      <w:r>
        <w:t>_______________________________________________</w:t>
      </w:r>
      <w:r w:rsidR="00CC5BE1">
        <w:t>_</w:t>
      </w:r>
    </w:p>
    <w:p w14:paraId="7D347DDB" w14:textId="77777777" w:rsidR="00EF0A2E" w:rsidRPr="00EF0A2E" w:rsidRDefault="00EF0A2E" w:rsidP="00EF0A2E">
      <w:pPr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0A2E">
        <w:rPr>
          <w:sz w:val="18"/>
          <w:szCs w:val="18"/>
        </w:rPr>
        <w:t>ФИО</w:t>
      </w:r>
      <w:r w:rsidR="00DB701A">
        <w:rPr>
          <w:sz w:val="18"/>
          <w:szCs w:val="18"/>
        </w:rPr>
        <w:t xml:space="preserve"> (полностью)</w:t>
      </w:r>
    </w:p>
    <w:p w14:paraId="61CD47CC" w14:textId="7BA5A8E8" w:rsidR="00EF0A2E" w:rsidRDefault="00DB701A" w:rsidP="00EF0A2E">
      <w:pPr>
        <w:jc w:val="both"/>
      </w:pPr>
      <w:r>
        <w:t>с</w:t>
      </w:r>
      <w:r w:rsidR="00EF0A2E">
        <w:t>тудент группы_______</w:t>
      </w:r>
      <w:r w:rsidR="00F91E52" w:rsidRPr="00F91E52">
        <w:rPr>
          <w:u w:val="single"/>
        </w:rPr>
        <w:t>1ПИб-01-41оп</w:t>
      </w:r>
      <w:r w:rsidR="00EF0A2E">
        <w:t>____________________</w:t>
      </w:r>
      <w:r w:rsidR="00F91E52">
        <w:t>_</w:t>
      </w:r>
      <w:r w:rsidR="00EF0A2E">
        <w:t>__________________________</w:t>
      </w:r>
    </w:p>
    <w:p w14:paraId="1B484616" w14:textId="77777777" w:rsidR="00EF0A2E" w:rsidRPr="00EF0A2E" w:rsidRDefault="00EF0A2E" w:rsidP="00EF0A2E">
      <w:pPr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0A2E">
        <w:rPr>
          <w:sz w:val="18"/>
          <w:szCs w:val="18"/>
        </w:rPr>
        <w:t>номер группы</w:t>
      </w:r>
    </w:p>
    <w:p w14:paraId="3EB57FD3" w14:textId="43B56A53" w:rsidR="00EF0A2E" w:rsidRDefault="00DB701A" w:rsidP="00EF0A2E">
      <w:pPr>
        <w:jc w:val="both"/>
      </w:pPr>
      <w:r>
        <w:t>н</w:t>
      </w:r>
      <w:r w:rsidR="00EF0A2E">
        <w:t>аправления подготовки (специальности)_____</w:t>
      </w:r>
      <w:r w:rsidR="00122BDF" w:rsidRPr="00122BDF">
        <w:rPr>
          <w:u w:val="single"/>
        </w:rPr>
        <w:t>09.03.04 Программная инженерия</w:t>
      </w:r>
      <w:r w:rsidR="00EF0A2E">
        <w:t>_______</w:t>
      </w:r>
      <w:r w:rsidR="00122BDF">
        <w:t>_</w:t>
      </w:r>
      <w:r w:rsidR="00EF0A2E">
        <w:t>_</w:t>
      </w:r>
      <w:r w:rsidR="00CC5BE1">
        <w:t>_</w:t>
      </w:r>
    </w:p>
    <w:p w14:paraId="53F5A694" w14:textId="77777777" w:rsidR="00EF0A2E" w:rsidRDefault="00EF0A2E" w:rsidP="00EF0A2E">
      <w:pPr>
        <w:jc w:val="both"/>
      </w:pPr>
      <w:r>
        <w:t>________________________________________________________________________________</w:t>
      </w:r>
    </w:p>
    <w:p w14:paraId="12046F4F" w14:textId="77777777" w:rsidR="00EF0A2E" w:rsidRPr="00EF0A2E" w:rsidRDefault="00EF0A2E" w:rsidP="00EF0A2E">
      <w:pPr>
        <w:jc w:val="center"/>
        <w:rPr>
          <w:sz w:val="18"/>
          <w:szCs w:val="18"/>
        </w:rPr>
      </w:pPr>
      <w:r w:rsidRPr="00EF0A2E">
        <w:rPr>
          <w:sz w:val="18"/>
          <w:szCs w:val="18"/>
        </w:rPr>
        <w:t>наименование направления подготовки (специальности)</w:t>
      </w:r>
    </w:p>
    <w:p w14:paraId="4F2EE09F" w14:textId="77777777" w:rsidR="00EF0A2E" w:rsidRPr="00EF0A2E" w:rsidRDefault="00EF0A2E" w:rsidP="00EF0A2E">
      <w:pPr>
        <w:jc w:val="both"/>
        <w:rPr>
          <w:sz w:val="18"/>
          <w:szCs w:val="18"/>
        </w:rPr>
      </w:pPr>
    </w:p>
    <w:p w14:paraId="7EB01ECE" w14:textId="4B87C58A" w:rsidR="00EF0A2E" w:rsidRDefault="00EF0A2E" w:rsidP="00B738E8">
      <w:pPr>
        <w:jc w:val="both"/>
      </w:pPr>
      <w:r>
        <w:t xml:space="preserve">заявляю, что в моей </w:t>
      </w:r>
      <w:r w:rsidR="00DB701A">
        <w:t xml:space="preserve">выпускной квалификационной работе </w:t>
      </w:r>
      <w:r>
        <w:t>на тему</w:t>
      </w:r>
      <w:r w:rsidR="00FA0C44" w:rsidRPr="00FA0C44">
        <w:t xml:space="preserve"> </w:t>
      </w:r>
      <w:r w:rsidR="00280A4B" w:rsidRPr="00280A4B">
        <w:rPr>
          <w:u w:val="single"/>
        </w:rPr>
        <w:t>Разработка программного обеспечения скелетизации изображений человека для контроля</w:t>
      </w:r>
      <w:r w:rsidR="00280A4B" w:rsidRPr="00280A4B">
        <w:rPr>
          <w:u w:val="single"/>
        </w:rPr>
        <w:t xml:space="preserve"> </w:t>
      </w:r>
      <w:r w:rsidR="00280A4B" w:rsidRPr="00280A4B">
        <w:rPr>
          <w:u w:val="single"/>
        </w:rPr>
        <w:t>опасных действий</w:t>
      </w:r>
      <w:r w:rsidR="00280A4B" w:rsidRPr="00280A4B">
        <w:rPr>
          <w:u w:val="single"/>
        </w:rPr>
        <w:t xml:space="preserve"> </w:t>
      </w:r>
      <w:r w:rsidR="00280A4B">
        <w:t>________________________________</w:t>
      </w:r>
      <w:r w:rsidR="002D320D">
        <w:t>_</w:t>
      </w:r>
      <w:r>
        <w:t>_</w:t>
      </w:r>
      <w:r w:rsidR="00FA0C44">
        <w:t>__</w:t>
      </w:r>
      <w:r w:rsidR="002D320D">
        <w:t>_______</w:t>
      </w:r>
      <w:r>
        <w:t>__________________</w:t>
      </w:r>
      <w:r w:rsidR="00BB2D3A">
        <w:t>________</w:t>
      </w:r>
      <w:r>
        <w:t>_____</w:t>
      </w:r>
      <w:r w:rsidR="002D320D">
        <w:t>_</w:t>
      </w:r>
      <w:r>
        <w:t>____</w:t>
      </w:r>
      <w:r w:rsidR="0045395E">
        <w:t>,</w:t>
      </w:r>
    </w:p>
    <w:p w14:paraId="459AAE69" w14:textId="77777777" w:rsidR="00EF0A2E" w:rsidRPr="00EF0A2E" w:rsidRDefault="00EF0A2E" w:rsidP="00EF0A2E">
      <w:pPr>
        <w:jc w:val="center"/>
        <w:rPr>
          <w:sz w:val="18"/>
          <w:szCs w:val="18"/>
        </w:rPr>
      </w:pPr>
      <w:r w:rsidRPr="00EF0A2E">
        <w:rPr>
          <w:sz w:val="18"/>
          <w:szCs w:val="18"/>
        </w:rPr>
        <w:t>название работы</w:t>
      </w:r>
    </w:p>
    <w:p w14:paraId="5A21C96F" w14:textId="77777777" w:rsidR="0045395E" w:rsidRDefault="0045395E" w:rsidP="00EF0A2E">
      <w:pPr>
        <w:jc w:val="both"/>
      </w:pPr>
      <w:r>
        <w:t>представленной в государственную экзаменационную комиссию для публичной защиты,</w:t>
      </w:r>
      <w:r w:rsidR="00DB701A">
        <w:t xml:space="preserve"> в</w:t>
      </w:r>
      <w:r>
        <w:t>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  <w:r w:rsidR="00DB701A">
        <w:t xml:space="preserve"> Работа написана самостоятельно.</w:t>
      </w:r>
    </w:p>
    <w:p w14:paraId="5D39989D" w14:textId="77777777" w:rsidR="00DB701A" w:rsidRDefault="00DB701A" w:rsidP="00EF0A2E">
      <w:pPr>
        <w:jc w:val="both"/>
      </w:pPr>
      <w:r>
        <w:t>Не возражаю против размещения моей выпускной квалификационной работы в электронно-библиотечной системе ЧГУ.</w:t>
      </w:r>
    </w:p>
    <w:p w14:paraId="05A0B174" w14:textId="77777777" w:rsidR="00EF0A2E" w:rsidRDefault="00EF0A2E" w:rsidP="00EF0A2E">
      <w:pPr>
        <w:jc w:val="both"/>
      </w:pPr>
    </w:p>
    <w:p w14:paraId="00C470A2" w14:textId="77777777" w:rsidR="00A21196" w:rsidRDefault="00A21196" w:rsidP="00263200">
      <w:pPr>
        <w:jc w:val="both"/>
      </w:pPr>
    </w:p>
    <w:p w14:paraId="0B21A0E4" w14:textId="1FEEEDD6" w:rsidR="00D474B9" w:rsidRDefault="00D474B9" w:rsidP="00263200">
      <w:pPr>
        <w:jc w:val="both"/>
      </w:pPr>
      <w:r>
        <w:t>«_</w:t>
      </w:r>
      <w:r w:rsidR="002D320D">
        <w:t>__</w:t>
      </w:r>
      <w:r>
        <w:t>_» ____________ 20__</w:t>
      </w:r>
      <w:r w:rsidR="00FA0C44" w:rsidRPr="00EA2258">
        <w:t xml:space="preserve"> </w:t>
      </w:r>
      <w:r>
        <w:t>г.</w:t>
      </w:r>
      <w:r>
        <w:tab/>
        <w:t>_______________</w:t>
      </w:r>
      <w:r>
        <w:tab/>
      </w:r>
      <w:r>
        <w:tab/>
      </w:r>
      <w:r w:rsidR="008B43B5">
        <w:rPr>
          <w:u w:val="single"/>
        </w:rPr>
        <w:t>Богданов Александр Павлович</w:t>
      </w:r>
    </w:p>
    <w:p w14:paraId="2425FA7C" w14:textId="77777777" w:rsidR="00D474B9" w:rsidRDefault="00D474B9" w:rsidP="002632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п</w:t>
      </w:r>
      <w:r w:rsidRPr="002D5772">
        <w:rPr>
          <w:sz w:val="18"/>
          <w:szCs w:val="18"/>
        </w:rPr>
        <w:t>одпись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ФИО (расшифровка)</w:t>
      </w:r>
    </w:p>
    <w:p w14:paraId="60073A1A" w14:textId="77777777" w:rsidR="00D474B9" w:rsidRDefault="00D474B9" w:rsidP="00263200">
      <w:pPr>
        <w:jc w:val="both"/>
      </w:pPr>
    </w:p>
    <w:p w14:paraId="104CF1D8" w14:textId="77777777" w:rsidR="00D474B9" w:rsidRDefault="00D474B9" w:rsidP="00263200">
      <w:pPr>
        <w:jc w:val="both"/>
      </w:pPr>
    </w:p>
    <w:p w14:paraId="72E6A6F6" w14:textId="77777777" w:rsidR="00D474B9" w:rsidRDefault="00D474B9" w:rsidP="00263200">
      <w:pPr>
        <w:jc w:val="both"/>
      </w:pPr>
    </w:p>
    <w:p w14:paraId="15A00DC0" w14:textId="77777777" w:rsidR="00A21196" w:rsidRDefault="00DB701A" w:rsidP="00263200">
      <w:pPr>
        <w:jc w:val="both"/>
      </w:pPr>
      <w:r>
        <w:t>СОГЛАСОВАНО:</w:t>
      </w:r>
    </w:p>
    <w:p w14:paraId="383C4542" w14:textId="77777777" w:rsidR="00DB701A" w:rsidRDefault="00DB701A" w:rsidP="00263200">
      <w:pPr>
        <w:jc w:val="both"/>
      </w:pPr>
    </w:p>
    <w:p w14:paraId="7B39CBE4" w14:textId="46E23F33" w:rsidR="00DB701A" w:rsidRPr="002D320D" w:rsidRDefault="002D5772" w:rsidP="002D320D">
      <w:pPr>
        <w:jc w:val="both"/>
        <w:rPr>
          <w:u w:val="single"/>
        </w:rPr>
      </w:pPr>
      <w:r>
        <w:t>Руководитель ВКР</w:t>
      </w:r>
      <w:r>
        <w:tab/>
      </w:r>
      <w:r>
        <w:tab/>
      </w:r>
      <w:r>
        <w:tab/>
      </w:r>
      <w:r w:rsidRPr="002D5772">
        <w:rPr>
          <w:u w:val="single"/>
        </w:rPr>
        <w:tab/>
      </w:r>
      <w:r w:rsidRPr="002D5772">
        <w:rPr>
          <w:u w:val="single"/>
        </w:rPr>
        <w:tab/>
      </w:r>
      <w:r w:rsidRPr="002D5772">
        <w:rPr>
          <w:u w:val="single"/>
        </w:rPr>
        <w:tab/>
      </w:r>
      <w:r w:rsidR="002D320D">
        <w:t xml:space="preserve">    </w:t>
      </w:r>
      <w:r w:rsidR="00B4463D">
        <w:t xml:space="preserve">       </w:t>
      </w:r>
      <w:r w:rsidR="00B4463D">
        <w:rPr>
          <w:u w:val="single"/>
        </w:rPr>
        <w:t>Ершов Евгений Валентинович</w:t>
      </w:r>
    </w:p>
    <w:p w14:paraId="734FDEA3" w14:textId="77777777" w:rsidR="002D5772" w:rsidRPr="002D5772" w:rsidRDefault="002D5772" w:rsidP="00263200">
      <w:pPr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D73DA">
        <w:rPr>
          <w:sz w:val="18"/>
          <w:szCs w:val="18"/>
        </w:rPr>
        <w:t>п</w:t>
      </w:r>
      <w:r w:rsidRPr="002D5772">
        <w:rPr>
          <w:sz w:val="18"/>
          <w:szCs w:val="18"/>
        </w:rPr>
        <w:t>одпись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ФИО (расшифровка)</w:t>
      </w:r>
    </w:p>
    <w:sectPr w:rsidR="002D5772" w:rsidRPr="002D5772" w:rsidSect="00263200">
      <w:footerReference w:type="even" r:id="rId10"/>
      <w:footerReference w:type="default" r:id="rId11"/>
      <w:headerReference w:type="first" r:id="rId12"/>
      <w:pgSz w:w="11907" w:h="16840" w:code="9"/>
      <w:pgMar w:top="1134" w:right="851" w:bottom="1134" w:left="1418" w:header="709" w:footer="709" w:gutter="0"/>
      <w:cols w:space="720"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A092A" w14:textId="77777777" w:rsidR="007842F9" w:rsidRDefault="007842F9">
      <w:r>
        <w:separator/>
      </w:r>
    </w:p>
  </w:endnote>
  <w:endnote w:type="continuationSeparator" w:id="0">
    <w:p w14:paraId="2DEB8B0D" w14:textId="77777777" w:rsidR="007842F9" w:rsidRDefault="0078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1EF15" w14:textId="77777777" w:rsidR="00BC3319" w:rsidRDefault="00BC3319" w:rsidP="007F2A3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95DC967" w14:textId="77777777" w:rsidR="00BC3319" w:rsidRDefault="00BC331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5852" w14:textId="77777777" w:rsidR="00A822AF" w:rsidRDefault="00A822AF" w:rsidP="007F2A3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5395E">
      <w:rPr>
        <w:rStyle w:val="a7"/>
        <w:noProof/>
      </w:rPr>
      <w:t>2</w:t>
    </w:r>
    <w:r>
      <w:rPr>
        <w:rStyle w:val="a7"/>
      </w:rPr>
      <w:fldChar w:fldCharType="end"/>
    </w:r>
  </w:p>
  <w:p w14:paraId="7B462F68" w14:textId="77777777" w:rsidR="00BC3319" w:rsidRDefault="00BC331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87CD" w14:textId="77777777" w:rsidR="007842F9" w:rsidRDefault="007842F9">
      <w:r>
        <w:separator/>
      </w:r>
    </w:p>
  </w:footnote>
  <w:footnote w:type="continuationSeparator" w:id="0">
    <w:p w14:paraId="0A79425C" w14:textId="77777777" w:rsidR="007842F9" w:rsidRDefault="00784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4E91" w14:textId="77777777" w:rsidR="00DB5B1A" w:rsidRPr="000805E6" w:rsidRDefault="00DB5B1A" w:rsidP="00DB5B1A">
    <w:pPr>
      <w:jc w:val="right"/>
      <w:rPr>
        <w:sz w:val="20"/>
      </w:rPr>
    </w:pPr>
    <w:r w:rsidRPr="000805E6">
      <w:rPr>
        <w:sz w:val="20"/>
      </w:rPr>
      <w:t>СМК Ф 8.2.4-01-</w:t>
    </w:r>
    <w:r w:rsidR="007A63D6">
      <w:rPr>
        <w:sz w:val="20"/>
      </w:rPr>
      <w:t>16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854"/>
    </w:tblGrid>
    <w:tr w:rsidR="00DB5B1A" w:rsidRPr="00FA0C44" w14:paraId="2BADFA20" w14:textId="77777777" w:rsidTr="00254366">
      <w:trPr>
        <w:jc w:val="center"/>
      </w:trPr>
      <w:tc>
        <w:tcPr>
          <w:tcW w:w="9854" w:type="dxa"/>
        </w:tcPr>
        <w:p w14:paraId="3C8D0304" w14:textId="77777777" w:rsidR="00DB5B1A" w:rsidRPr="00FA0C44" w:rsidRDefault="00DB5B1A" w:rsidP="00254366">
          <w:pPr>
            <w:pStyle w:val="a4"/>
            <w:rPr>
              <w:caps/>
              <w:szCs w:val="24"/>
              <w:lang w:val="ru-RU" w:eastAsia="ru-RU"/>
            </w:rPr>
          </w:pPr>
          <w:r w:rsidRPr="00FA0C44">
            <w:rPr>
              <w:caps/>
              <w:szCs w:val="24"/>
              <w:lang w:val="ru-RU" w:eastAsia="ru-RU"/>
            </w:rPr>
            <w:t>минобрнауки россии</w:t>
          </w:r>
        </w:p>
        <w:p w14:paraId="08B99157" w14:textId="77777777" w:rsidR="00E10028" w:rsidRDefault="00DB5B1A" w:rsidP="00254366">
          <w:pPr>
            <w:pStyle w:val="a4"/>
            <w:rPr>
              <w:szCs w:val="24"/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 xml:space="preserve">федеральное государственное бюджетное </w:t>
          </w:r>
        </w:p>
        <w:p w14:paraId="520964C3" w14:textId="77777777" w:rsidR="00DB5B1A" w:rsidRPr="00FA0C44" w:rsidRDefault="00DB5B1A" w:rsidP="00254366">
          <w:pPr>
            <w:pStyle w:val="a4"/>
            <w:rPr>
              <w:szCs w:val="24"/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>образовательное учреждение</w:t>
          </w:r>
          <w:r w:rsidR="00E10028">
            <w:rPr>
              <w:szCs w:val="24"/>
              <w:lang w:val="ru-RU" w:eastAsia="ru-RU"/>
            </w:rPr>
            <w:t xml:space="preserve"> </w:t>
          </w:r>
          <w:r w:rsidRPr="00FA0C44">
            <w:rPr>
              <w:szCs w:val="24"/>
              <w:lang w:val="ru-RU" w:eastAsia="ru-RU"/>
            </w:rPr>
            <w:t>высшего образования</w:t>
          </w:r>
        </w:p>
        <w:p w14:paraId="4D6B627B" w14:textId="77777777" w:rsidR="00DB5B1A" w:rsidRPr="00FA0C44" w:rsidRDefault="00010BF0" w:rsidP="00254366">
          <w:pPr>
            <w:pStyle w:val="a4"/>
            <w:rPr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>«Череповецкий государственный университет»</w:t>
          </w:r>
        </w:p>
      </w:tc>
    </w:tr>
  </w:tbl>
  <w:p w14:paraId="4C61779D" w14:textId="77777777" w:rsidR="007F2A36" w:rsidRPr="00DB5B1A" w:rsidRDefault="007F2A36" w:rsidP="00DB5B1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25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5B10725"/>
    <w:multiLevelType w:val="hybridMultilevel"/>
    <w:tmpl w:val="9E662C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309FB"/>
    <w:multiLevelType w:val="hybridMultilevel"/>
    <w:tmpl w:val="2F22B0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56F9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113F63FD"/>
    <w:multiLevelType w:val="singleLevel"/>
    <w:tmpl w:val="66CAD9F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5" w15:restartNumberingAfterBreak="0">
    <w:nsid w:val="1388785C"/>
    <w:multiLevelType w:val="hybridMultilevel"/>
    <w:tmpl w:val="5CF21ABE"/>
    <w:lvl w:ilvl="0" w:tplc="8D602D9C">
      <w:start w:val="1"/>
      <w:numFmt w:val="decimal"/>
      <w:lvlText w:val="%1."/>
      <w:lvlJc w:val="left"/>
      <w:pPr>
        <w:tabs>
          <w:tab w:val="num" w:pos="106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1" w:tplc="DE68D268">
      <w:start w:val="1"/>
      <w:numFmt w:val="bullet"/>
      <w:lvlText w:val=""/>
      <w:lvlJc w:val="left"/>
      <w:pPr>
        <w:tabs>
          <w:tab w:val="num" w:pos="1505"/>
        </w:tabs>
        <w:ind w:left="1505" w:hanging="425"/>
      </w:pPr>
      <w:rPr>
        <w:rFonts w:ascii="Symbol" w:hAnsi="Symbol" w:cs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AA0B4C"/>
    <w:multiLevelType w:val="hybridMultilevel"/>
    <w:tmpl w:val="5CF21ABE"/>
    <w:lvl w:ilvl="0" w:tplc="DE68D268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175491"/>
    <w:multiLevelType w:val="multilevel"/>
    <w:tmpl w:val="E59E66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6573A0"/>
    <w:multiLevelType w:val="hybridMultilevel"/>
    <w:tmpl w:val="9B1CFC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C0168B"/>
    <w:multiLevelType w:val="multilevel"/>
    <w:tmpl w:val="0E1A7A74"/>
    <w:lvl w:ilvl="0">
      <w:start w:val="3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E82D2E"/>
    <w:multiLevelType w:val="hybridMultilevel"/>
    <w:tmpl w:val="244838E0"/>
    <w:lvl w:ilvl="0" w:tplc="26DE611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2D728C"/>
    <w:multiLevelType w:val="multilevel"/>
    <w:tmpl w:val="578CE8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42"/>
        </w:tabs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53"/>
        </w:tabs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24"/>
        </w:tabs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135"/>
        </w:tabs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06"/>
        </w:tabs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917"/>
        </w:tabs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488"/>
        </w:tabs>
        <w:ind w:left="11488" w:hanging="1800"/>
      </w:pPr>
      <w:rPr>
        <w:rFonts w:hint="default"/>
      </w:rPr>
    </w:lvl>
  </w:abstractNum>
  <w:abstractNum w:abstractNumId="12" w15:restartNumberingAfterBreak="0">
    <w:nsid w:val="256C51D5"/>
    <w:multiLevelType w:val="multilevel"/>
    <w:tmpl w:val="5F3CE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25D354F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260722DC"/>
    <w:multiLevelType w:val="hybridMultilevel"/>
    <w:tmpl w:val="DF6A8A04"/>
    <w:lvl w:ilvl="0" w:tplc="3892A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7ECF18">
      <w:numFmt w:val="none"/>
      <w:lvlText w:val=""/>
      <w:lvlJc w:val="left"/>
      <w:pPr>
        <w:tabs>
          <w:tab w:val="num" w:pos="360"/>
        </w:tabs>
      </w:pPr>
    </w:lvl>
    <w:lvl w:ilvl="2" w:tplc="8444B40E">
      <w:numFmt w:val="none"/>
      <w:lvlText w:val=""/>
      <w:lvlJc w:val="left"/>
      <w:pPr>
        <w:tabs>
          <w:tab w:val="num" w:pos="360"/>
        </w:tabs>
      </w:pPr>
    </w:lvl>
    <w:lvl w:ilvl="3" w:tplc="0C46596E">
      <w:numFmt w:val="none"/>
      <w:lvlText w:val=""/>
      <w:lvlJc w:val="left"/>
      <w:pPr>
        <w:tabs>
          <w:tab w:val="num" w:pos="360"/>
        </w:tabs>
      </w:pPr>
    </w:lvl>
    <w:lvl w:ilvl="4" w:tplc="3AE86336">
      <w:numFmt w:val="none"/>
      <w:lvlText w:val=""/>
      <w:lvlJc w:val="left"/>
      <w:pPr>
        <w:tabs>
          <w:tab w:val="num" w:pos="360"/>
        </w:tabs>
      </w:pPr>
    </w:lvl>
    <w:lvl w:ilvl="5" w:tplc="8DF44322">
      <w:numFmt w:val="none"/>
      <w:lvlText w:val=""/>
      <w:lvlJc w:val="left"/>
      <w:pPr>
        <w:tabs>
          <w:tab w:val="num" w:pos="360"/>
        </w:tabs>
      </w:pPr>
    </w:lvl>
    <w:lvl w:ilvl="6" w:tplc="C1961420">
      <w:numFmt w:val="none"/>
      <w:lvlText w:val=""/>
      <w:lvlJc w:val="left"/>
      <w:pPr>
        <w:tabs>
          <w:tab w:val="num" w:pos="360"/>
        </w:tabs>
      </w:pPr>
    </w:lvl>
    <w:lvl w:ilvl="7" w:tplc="566029A4">
      <w:numFmt w:val="none"/>
      <w:lvlText w:val=""/>
      <w:lvlJc w:val="left"/>
      <w:pPr>
        <w:tabs>
          <w:tab w:val="num" w:pos="360"/>
        </w:tabs>
      </w:pPr>
    </w:lvl>
    <w:lvl w:ilvl="8" w:tplc="F446B0F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274C409F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 w15:restartNumberingAfterBreak="0">
    <w:nsid w:val="27DE3C71"/>
    <w:multiLevelType w:val="hybridMultilevel"/>
    <w:tmpl w:val="04E08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BB4DB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2DC8057E"/>
    <w:multiLevelType w:val="hybridMultilevel"/>
    <w:tmpl w:val="AD869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B57FD4"/>
    <w:multiLevelType w:val="hybridMultilevel"/>
    <w:tmpl w:val="5F5813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74B51"/>
    <w:multiLevelType w:val="hybridMultilevel"/>
    <w:tmpl w:val="F6EA2036"/>
    <w:lvl w:ilvl="0" w:tplc="40E4FA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80540B"/>
    <w:multiLevelType w:val="hybridMultilevel"/>
    <w:tmpl w:val="5CF21ABE"/>
    <w:lvl w:ilvl="0" w:tplc="DF2E8336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D65024"/>
    <w:multiLevelType w:val="hybridMultilevel"/>
    <w:tmpl w:val="4F5281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F05706">
      <w:start w:val="3"/>
      <w:numFmt w:val="decimal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27072B"/>
    <w:multiLevelType w:val="hybridMultilevel"/>
    <w:tmpl w:val="718807CA"/>
    <w:lvl w:ilvl="0" w:tplc="0AE43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56758E">
      <w:numFmt w:val="none"/>
      <w:lvlText w:val=""/>
      <w:lvlJc w:val="left"/>
      <w:pPr>
        <w:tabs>
          <w:tab w:val="num" w:pos="360"/>
        </w:tabs>
      </w:pPr>
    </w:lvl>
    <w:lvl w:ilvl="2" w:tplc="4112CF1A">
      <w:numFmt w:val="none"/>
      <w:lvlText w:val=""/>
      <w:lvlJc w:val="left"/>
      <w:pPr>
        <w:tabs>
          <w:tab w:val="num" w:pos="360"/>
        </w:tabs>
      </w:pPr>
    </w:lvl>
    <w:lvl w:ilvl="3" w:tplc="95BE1182">
      <w:numFmt w:val="none"/>
      <w:lvlText w:val=""/>
      <w:lvlJc w:val="left"/>
      <w:pPr>
        <w:tabs>
          <w:tab w:val="num" w:pos="360"/>
        </w:tabs>
      </w:pPr>
    </w:lvl>
    <w:lvl w:ilvl="4" w:tplc="0FF0DB20">
      <w:numFmt w:val="none"/>
      <w:lvlText w:val=""/>
      <w:lvlJc w:val="left"/>
      <w:pPr>
        <w:tabs>
          <w:tab w:val="num" w:pos="360"/>
        </w:tabs>
      </w:pPr>
    </w:lvl>
    <w:lvl w:ilvl="5" w:tplc="016CE74E">
      <w:numFmt w:val="none"/>
      <w:lvlText w:val=""/>
      <w:lvlJc w:val="left"/>
      <w:pPr>
        <w:tabs>
          <w:tab w:val="num" w:pos="360"/>
        </w:tabs>
      </w:pPr>
    </w:lvl>
    <w:lvl w:ilvl="6" w:tplc="35183332">
      <w:numFmt w:val="none"/>
      <w:lvlText w:val=""/>
      <w:lvlJc w:val="left"/>
      <w:pPr>
        <w:tabs>
          <w:tab w:val="num" w:pos="360"/>
        </w:tabs>
      </w:pPr>
    </w:lvl>
    <w:lvl w:ilvl="7" w:tplc="969EC178">
      <w:numFmt w:val="none"/>
      <w:lvlText w:val=""/>
      <w:lvlJc w:val="left"/>
      <w:pPr>
        <w:tabs>
          <w:tab w:val="num" w:pos="360"/>
        </w:tabs>
      </w:pPr>
    </w:lvl>
    <w:lvl w:ilvl="8" w:tplc="9C9CB496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6F7407A"/>
    <w:multiLevelType w:val="multilevel"/>
    <w:tmpl w:val="A3D6B44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4"/>
        </w:tabs>
        <w:ind w:left="1354" w:hanging="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5" w15:restartNumberingAfterBreak="0">
    <w:nsid w:val="49452C4F"/>
    <w:multiLevelType w:val="hybridMultilevel"/>
    <w:tmpl w:val="5CF21ABE"/>
    <w:lvl w:ilvl="0" w:tplc="DE68D268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E64A26"/>
    <w:multiLevelType w:val="hybridMultilevel"/>
    <w:tmpl w:val="A8741578"/>
    <w:lvl w:ilvl="0" w:tplc="4D5AF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CD5365"/>
    <w:multiLevelType w:val="hybridMultilevel"/>
    <w:tmpl w:val="EAF66D5A"/>
    <w:lvl w:ilvl="0" w:tplc="EAF0B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EAF0B8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175452"/>
    <w:multiLevelType w:val="hybridMultilevel"/>
    <w:tmpl w:val="463E30C4"/>
    <w:lvl w:ilvl="0" w:tplc="40E4FA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A46289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0" w15:restartNumberingAfterBreak="0">
    <w:nsid w:val="4FCE49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5003011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2" w15:restartNumberingAfterBreak="0">
    <w:nsid w:val="5B994110"/>
    <w:multiLevelType w:val="hybridMultilevel"/>
    <w:tmpl w:val="2D2A0D2A"/>
    <w:lvl w:ilvl="0" w:tplc="69401D6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AD3CE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A830F8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5" w15:restartNumberingAfterBreak="0">
    <w:nsid w:val="6356241F"/>
    <w:multiLevelType w:val="multilevel"/>
    <w:tmpl w:val="B23076C8"/>
    <w:lvl w:ilvl="0">
      <w:start w:val="1"/>
      <w:numFmt w:val="decimal"/>
      <w:lvlText w:val="%1."/>
      <w:lvlJc w:val="left"/>
      <w:pPr>
        <w:tabs>
          <w:tab w:val="num" w:pos="1286"/>
        </w:tabs>
        <w:ind w:left="1286" w:hanging="4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651"/>
        </w:tabs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71"/>
        </w:tabs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731"/>
        </w:tabs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451"/>
        </w:tabs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811"/>
        </w:tabs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531"/>
        </w:tabs>
        <w:ind w:left="5531" w:hanging="1800"/>
      </w:pPr>
      <w:rPr>
        <w:rFonts w:hint="default"/>
      </w:rPr>
    </w:lvl>
  </w:abstractNum>
  <w:abstractNum w:abstractNumId="36" w15:restartNumberingAfterBreak="0">
    <w:nsid w:val="638F2031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7" w15:restartNumberingAfterBreak="0">
    <w:nsid w:val="672B2FCB"/>
    <w:multiLevelType w:val="hybridMultilevel"/>
    <w:tmpl w:val="E524587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7C18D5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9" w15:restartNumberingAfterBreak="0">
    <w:nsid w:val="6CCF13EF"/>
    <w:multiLevelType w:val="hybridMultilevel"/>
    <w:tmpl w:val="CA7A218E"/>
    <w:lvl w:ilvl="0" w:tplc="B18A6FC2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274126"/>
    <w:multiLevelType w:val="hybridMultilevel"/>
    <w:tmpl w:val="2166A0C4"/>
    <w:lvl w:ilvl="0" w:tplc="E8A0F20A">
      <w:start w:val="1"/>
      <w:numFmt w:val="decimal"/>
      <w:lvlText w:val="%1."/>
      <w:lvlJc w:val="left"/>
      <w:pPr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41" w15:restartNumberingAfterBreak="0">
    <w:nsid w:val="737E7AEE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2" w15:restartNumberingAfterBreak="0">
    <w:nsid w:val="767951EB"/>
    <w:multiLevelType w:val="hybridMultilevel"/>
    <w:tmpl w:val="AFF0256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6FC01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706876552">
    <w:abstractNumId w:val="33"/>
  </w:num>
  <w:num w:numId="2" w16cid:durableId="1912691860">
    <w:abstractNumId w:val="38"/>
  </w:num>
  <w:num w:numId="3" w16cid:durableId="2137336329">
    <w:abstractNumId w:val="34"/>
  </w:num>
  <w:num w:numId="4" w16cid:durableId="654067688">
    <w:abstractNumId w:val="29"/>
  </w:num>
  <w:num w:numId="5" w16cid:durableId="536745582">
    <w:abstractNumId w:val="41"/>
  </w:num>
  <w:num w:numId="6" w16cid:durableId="412748071">
    <w:abstractNumId w:val="31"/>
  </w:num>
  <w:num w:numId="7" w16cid:durableId="709652605">
    <w:abstractNumId w:val="13"/>
  </w:num>
  <w:num w:numId="8" w16cid:durableId="1588342193">
    <w:abstractNumId w:val="15"/>
  </w:num>
  <w:num w:numId="9" w16cid:durableId="979768448">
    <w:abstractNumId w:val="36"/>
  </w:num>
  <w:num w:numId="10" w16cid:durableId="544873014">
    <w:abstractNumId w:val="17"/>
  </w:num>
  <w:num w:numId="11" w16cid:durableId="916406031">
    <w:abstractNumId w:val="3"/>
  </w:num>
  <w:num w:numId="12" w16cid:durableId="1734352621">
    <w:abstractNumId w:val="4"/>
  </w:num>
  <w:num w:numId="13" w16cid:durableId="1967006536">
    <w:abstractNumId w:val="8"/>
  </w:num>
  <w:num w:numId="14" w16cid:durableId="1947493154">
    <w:abstractNumId w:val="19"/>
  </w:num>
  <w:num w:numId="15" w16cid:durableId="819688730">
    <w:abstractNumId w:val="10"/>
  </w:num>
  <w:num w:numId="16" w16cid:durableId="1187789734">
    <w:abstractNumId w:val="18"/>
  </w:num>
  <w:num w:numId="17" w16cid:durableId="47537545">
    <w:abstractNumId w:val="27"/>
  </w:num>
  <w:num w:numId="18" w16cid:durableId="1009874317">
    <w:abstractNumId w:val="42"/>
  </w:num>
  <w:num w:numId="19" w16cid:durableId="240868679">
    <w:abstractNumId w:val="39"/>
  </w:num>
  <w:num w:numId="20" w16cid:durableId="1396129542">
    <w:abstractNumId w:val="5"/>
  </w:num>
  <w:num w:numId="21" w16cid:durableId="1037043003">
    <w:abstractNumId w:val="21"/>
  </w:num>
  <w:num w:numId="22" w16cid:durableId="1400400049">
    <w:abstractNumId w:val="25"/>
  </w:num>
  <w:num w:numId="23" w16cid:durableId="1123688719">
    <w:abstractNumId w:val="6"/>
  </w:num>
  <w:num w:numId="24" w16cid:durableId="2133939488">
    <w:abstractNumId w:val="43"/>
  </w:num>
  <w:num w:numId="25" w16cid:durableId="1873300271">
    <w:abstractNumId w:val="0"/>
  </w:num>
  <w:num w:numId="26" w16cid:durableId="1808473513">
    <w:abstractNumId w:val="1"/>
  </w:num>
  <w:num w:numId="27" w16cid:durableId="1160656799">
    <w:abstractNumId w:val="26"/>
  </w:num>
  <w:num w:numId="28" w16cid:durableId="1496994025">
    <w:abstractNumId w:val="16"/>
  </w:num>
  <w:num w:numId="29" w16cid:durableId="1140339766">
    <w:abstractNumId w:val="22"/>
  </w:num>
  <w:num w:numId="30" w16cid:durableId="1320422169">
    <w:abstractNumId w:val="32"/>
  </w:num>
  <w:num w:numId="31" w16cid:durableId="1275288928">
    <w:abstractNumId w:val="2"/>
  </w:num>
  <w:num w:numId="32" w16cid:durableId="2036692307">
    <w:abstractNumId w:val="35"/>
  </w:num>
  <w:num w:numId="33" w16cid:durableId="1444224979">
    <w:abstractNumId w:val="11"/>
  </w:num>
  <w:num w:numId="34" w16cid:durableId="408501593">
    <w:abstractNumId w:val="20"/>
  </w:num>
  <w:num w:numId="35" w16cid:durableId="1264532412">
    <w:abstractNumId w:val="24"/>
  </w:num>
  <w:num w:numId="36" w16cid:durableId="19822932">
    <w:abstractNumId w:val="7"/>
  </w:num>
  <w:num w:numId="37" w16cid:durableId="1497069783">
    <w:abstractNumId w:val="9"/>
  </w:num>
  <w:num w:numId="38" w16cid:durableId="291794540">
    <w:abstractNumId w:val="28"/>
  </w:num>
  <w:num w:numId="39" w16cid:durableId="1740784348">
    <w:abstractNumId w:val="37"/>
  </w:num>
  <w:num w:numId="40" w16cid:durableId="614336877">
    <w:abstractNumId w:val="30"/>
  </w:num>
  <w:num w:numId="41" w16cid:durableId="1566255143">
    <w:abstractNumId w:val="14"/>
  </w:num>
  <w:num w:numId="42" w16cid:durableId="594360608">
    <w:abstractNumId w:val="23"/>
  </w:num>
  <w:num w:numId="43" w16cid:durableId="207642241">
    <w:abstractNumId w:val="12"/>
  </w:num>
  <w:num w:numId="44" w16cid:durableId="142306141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028"/>
    <w:rsid w:val="00010BF0"/>
    <w:rsid w:val="0002419B"/>
    <w:rsid w:val="000368C4"/>
    <w:rsid w:val="00053A27"/>
    <w:rsid w:val="00072471"/>
    <w:rsid w:val="00076B6C"/>
    <w:rsid w:val="000938CE"/>
    <w:rsid w:val="000E1BDA"/>
    <w:rsid w:val="000E2373"/>
    <w:rsid w:val="000F3E2C"/>
    <w:rsid w:val="00121166"/>
    <w:rsid w:val="00122BDF"/>
    <w:rsid w:val="001465D3"/>
    <w:rsid w:val="001469B0"/>
    <w:rsid w:val="00147307"/>
    <w:rsid w:val="001A1090"/>
    <w:rsid w:val="001B3100"/>
    <w:rsid w:val="001B3101"/>
    <w:rsid w:val="001B78D7"/>
    <w:rsid w:val="001D18C7"/>
    <w:rsid w:val="001E07C0"/>
    <w:rsid w:val="001E105A"/>
    <w:rsid w:val="002120E6"/>
    <w:rsid w:val="00217C6D"/>
    <w:rsid w:val="002220D0"/>
    <w:rsid w:val="00224A8A"/>
    <w:rsid w:val="00242BA9"/>
    <w:rsid w:val="0024492E"/>
    <w:rsid w:val="0024625A"/>
    <w:rsid w:val="00247B2C"/>
    <w:rsid w:val="00254366"/>
    <w:rsid w:val="00254F19"/>
    <w:rsid w:val="0025626A"/>
    <w:rsid w:val="00263200"/>
    <w:rsid w:val="00265116"/>
    <w:rsid w:val="00267115"/>
    <w:rsid w:val="00280A4B"/>
    <w:rsid w:val="00286826"/>
    <w:rsid w:val="00295A12"/>
    <w:rsid w:val="002965A1"/>
    <w:rsid w:val="0029691D"/>
    <w:rsid w:val="0029771A"/>
    <w:rsid w:val="002B0FB5"/>
    <w:rsid w:val="002B51D9"/>
    <w:rsid w:val="002D320D"/>
    <w:rsid w:val="002D5772"/>
    <w:rsid w:val="002D73DA"/>
    <w:rsid w:val="003109BD"/>
    <w:rsid w:val="00316D2C"/>
    <w:rsid w:val="00331A13"/>
    <w:rsid w:val="00350C16"/>
    <w:rsid w:val="003561A7"/>
    <w:rsid w:val="00375EF1"/>
    <w:rsid w:val="0037719F"/>
    <w:rsid w:val="00391EC7"/>
    <w:rsid w:val="003936B3"/>
    <w:rsid w:val="003A24B2"/>
    <w:rsid w:val="003A263C"/>
    <w:rsid w:val="003A4581"/>
    <w:rsid w:val="003B361A"/>
    <w:rsid w:val="003D22D4"/>
    <w:rsid w:val="003E4CBD"/>
    <w:rsid w:val="003F45F3"/>
    <w:rsid w:val="0045395E"/>
    <w:rsid w:val="0046101B"/>
    <w:rsid w:val="00486704"/>
    <w:rsid w:val="00497DC5"/>
    <w:rsid w:val="004B6B80"/>
    <w:rsid w:val="004B7B0D"/>
    <w:rsid w:val="004C0104"/>
    <w:rsid w:val="004D2135"/>
    <w:rsid w:val="004E45ED"/>
    <w:rsid w:val="005263A0"/>
    <w:rsid w:val="005378BC"/>
    <w:rsid w:val="0054677B"/>
    <w:rsid w:val="00554D41"/>
    <w:rsid w:val="00556847"/>
    <w:rsid w:val="0057690B"/>
    <w:rsid w:val="00586A9D"/>
    <w:rsid w:val="005A0B03"/>
    <w:rsid w:val="005C23D5"/>
    <w:rsid w:val="005E60D4"/>
    <w:rsid w:val="0061530B"/>
    <w:rsid w:val="00632650"/>
    <w:rsid w:val="006338F9"/>
    <w:rsid w:val="0064656E"/>
    <w:rsid w:val="006473A3"/>
    <w:rsid w:val="006518F1"/>
    <w:rsid w:val="00655D6D"/>
    <w:rsid w:val="006610C0"/>
    <w:rsid w:val="00667051"/>
    <w:rsid w:val="00667137"/>
    <w:rsid w:val="006856EC"/>
    <w:rsid w:val="00692F5A"/>
    <w:rsid w:val="006B79D9"/>
    <w:rsid w:val="006C01D5"/>
    <w:rsid w:val="00714BBE"/>
    <w:rsid w:val="007368A5"/>
    <w:rsid w:val="007465A0"/>
    <w:rsid w:val="00750741"/>
    <w:rsid w:val="0075168F"/>
    <w:rsid w:val="007579C3"/>
    <w:rsid w:val="00762211"/>
    <w:rsid w:val="0077272D"/>
    <w:rsid w:val="007842F9"/>
    <w:rsid w:val="00797715"/>
    <w:rsid w:val="007A63D6"/>
    <w:rsid w:val="007B757B"/>
    <w:rsid w:val="007C0BDB"/>
    <w:rsid w:val="007F2A36"/>
    <w:rsid w:val="007F5B13"/>
    <w:rsid w:val="008002BC"/>
    <w:rsid w:val="0081696B"/>
    <w:rsid w:val="0083060B"/>
    <w:rsid w:val="008610FB"/>
    <w:rsid w:val="00867256"/>
    <w:rsid w:val="00873563"/>
    <w:rsid w:val="00881ACD"/>
    <w:rsid w:val="0089209B"/>
    <w:rsid w:val="008B43B5"/>
    <w:rsid w:val="008E220D"/>
    <w:rsid w:val="008E7213"/>
    <w:rsid w:val="008F13CA"/>
    <w:rsid w:val="008F7E2B"/>
    <w:rsid w:val="009018B3"/>
    <w:rsid w:val="00941DCF"/>
    <w:rsid w:val="00947479"/>
    <w:rsid w:val="0096523E"/>
    <w:rsid w:val="009800B5"/>
    <w:rsid w:val="00A06C10"/>
    <w:rsid w:val="00A21196"/>
    <w:rsid w:val="00A31FC0"/>
    <w:rsid w:val="00A5220A"/>
    <w:rsid w:val="00A57D56"/>
    <w:rsid w:val="00A764E0"/>
    <w:rsid w:val="00A822AF"/>
    <w:rsid w:val="00A94259"/>
    <w:rsid w:val="00AA2A6F"/>
    <w:rsid w:val="00AA4444"/>
    <w:rsid w:val="00AB3E8F"/>
    <w:rsid w:val="00AB714F"/>
    <w:rsid w:val="00AF0222"/>
    <w:rsid w:val="00AF16E6"/>
    <w:rsid w:val="00AF7B2F"/>
    <w:rsid w:val="00B2013A"/>
    <w:rsid w:val="00B224FE"/>
    <w:rsid w:val="00B30658"/>
    <w:rsid w:val="00B31A2D"/>
    <w:rsid w:val="00B4463D"/>
    <w:rsid w:val="00B66F8C"/>
    <w:rsid w:val="00B738E8"/>
    <w:rsid w:val="00B83E6D"/>
    <w:rsid w:val="00B901F7"/>
    <w:rsid w:val="00BB2D3A"/>
    <w:rsid w:val="00BC3319"/>
    <w:rsid w:val="00BE38F2"/>
    <w:rsid w:val="00C158CF"/>
    <w:rsid w:val="00C27DAF"/>
    <w:rsid w:val="00C54673"/>
    <w:rsid w:val="00C81776"/>
    <w:rsid w:val="00C91017"/>
    <w:rsid w:val="00CC5BE1"/>
    <w:rsid w:val="00CC7D6D"/>
    <w:rsid w:val="00CE5AF7"/>
    <w:rsid w:val="00D119D6"/>
    <w:rsid w:val="00D17C86"/>
    <w:rsid w:val="00D209F1"/>
    <w:rsid w:val="00D2578A"/>
    <w:rsid w:val="00D35C91"/>
    <w:rsid w:val="00D474B9"/>
    <w:rsid w:val="00D57ECD"/>
    <w:rsid w:val="00D60540"/>
    <w:rsid w:val="00D92D61"/>
    <w:rsid w:val="00DA290F"/>
    <w:rsid w:val="00DA67F3"/>
    <w:rsid w:val="00DB5B1A"/>
    <w:rsid w:val="00DB701A"/>
    <w:rsid w:val="00DC1842"/>
    <w:rsid w:val="00E007E1"/>
    <w:rsid w:val="00E028A0"/>
    <w:rsid w:val="00E03F3A"/>
    <w:rsid w:val="00E10028"/>
    <w:rsid w:val="00E33868"/>
    <w:rsid w:val="00E4688C"/>
    <w:rsid w:val="00E52BAC"/>
    <w:rsid w:val="00E61512"/>
    <w:rsid w:val="00E65B6F"/>
    <w:rsid w:val="00E73315"/>
    <w:rsid w:val="00E775F0"/>
    <w:rsid w:val="00E80960"/>
    <w:rsid w:val="00E84D3C"/>
    <w:rsid w:val="00EA2258"/>
    <w:rsid w:val="00EC7B0F"/>
    <w:rsid w:val="00EF0A2E"/>
    <w:rsid w:val="00EF1DC8"/>
    <w:rsid w:val="00F009E0"/>
    <w:rsid w:val="00F02543"/>
    <w:rsid w:val="00F117A7"/>
    <w:rsid w:val="00F22644"/>
    <w:rsid w:val="00F26439"/>
    <w:rsid w:val="00F52187"/>
    <w:rsid w:val="00F6258B"/>
    <w:rsid w:val="00F91E52"/>
    <w:rsid w:val="00F9784E"/>
    <w:rsid w:val="00FA0C44"/>
    <w:rsid w:val="00FA1108"/>
    <w:rsid w:val="00FC424C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96697"/>
  <w15:docId w15:val="{B804DB1C-BDED-4728-BBE4-C4F62ECB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2471"/>
    <w:rPr>
      <w:sz w:val="24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8E7213"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0"/>
      </w:tabs>
      <w:ind w:firstLine="851"/>
    </w:pPr>
  </w:style>
  <w:style w:type="paragraph" w:styleId="20">
    <w:name w:val="Body Text Indent 2"/>
    <w:basedOn w:val="a"/>
    <w:pPr>
      <w:ind w:firstLine="851"/>
      <w:jc w:val="both"/>
    </w:pPr>
  </w:style>
  <w:style w:type="paragraph" w:styleId="a4">
    <w:name w:val="Title"/>
    <w:basedOn w:val="a"/>
    <w:link w:val="a5"/>
    <w:qFormat/>
    <w:pPr>
      <w:jc w:val="center"/>
    </w:pPr>
    <w:rPr>
      <w:b/>
      <w:bCs/>
      <w:lang w:val="x-none" w:eastAsia="x-none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link w:val="a9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a">
    <w:name w:val="Body Text"/>
    <w:basedOn w:val="a"/>
    <w:pPr>
      <w:spacing w:line="288" w:lineRule="auto"/>
      <w:jc w:val="both"/>
    </w:pPr>
  </w:style>
  <w:style w:type="table" w:styleId="ab">
    <w:name w:val="Table Grid"/>
    <w:basedOn w:val="a1"/>
    <w:rsid w:val="00BC3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link w:val="a4"/>
    <w:rsid w:val="00947479"/>
    <w:rPr>
      <w:b/>
      <w:bCs/>
      <w:sz w:val="24"/>
    </w:rPr>
  </w:style>
  <w:style w:type="character" w:customStyle="1" w:styleId="a9">
    <w:name w:val="Верхний колонтитул Знак"/>
    <w:link w:val="a8"/>
    <w:rsid w:val="00DB5B1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6_&#1043;&#1048;&#1040;_&#1047;&#1072;&#1103;&#1074;&#1083;&#1077;&#1085;&#1080;&#1077;%20&#1089;&#1090;&#1091;&#1076;&#1077;&#1085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Заявление обучающегося о самостоятельном характере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96AE1D-B375-4E16-B07A-67585CEA3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78042F-599E-4CF5-AD8C-2F28BD8687DB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FD139706-27E0-4F0E-8F28-836F9C1891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8.2.4-01-16_ГИА_Заявление студента.dot</Template>
  <TotalTime>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№5</vt:lpstr>
    </vt:vector>
  </TitlesOfParts>
  <Company>home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Богданов Александр Павлович</cp:lastModifiedBy>
  <cp:revision>13</cp:revision>
  <cp:lastPrinted>2004-09-30T05:50:00Z</cp:lastPrinted>
  <dcterms:created xsi:type="dcterms:W3CDTF">2016-06-06T07:07:00Z</dcterms:created>
  <dcterms:modified xsi:type="dcterms:W3CDTF">2022-06-13T12:57:00Z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